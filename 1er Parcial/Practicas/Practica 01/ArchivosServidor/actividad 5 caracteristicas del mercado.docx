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:rsidR="00DF64E9" w:rsidRDefault="00D520DD">
      <w:pPr>
        <w:pStyle w:val="Textoindependiente"/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2165350</wp:posOffset>
                </wp:positionV>
                <wp:extent cx="1638300" cy="859155"/>
                <wp:effectExtent l="95250" t="133350" r="19050" b="63500"/>
                <wp:wrapSquare wrapText="bothSides"/>
                <wp:docPr id="39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892636">
                          <a:off x="0" y="0"/>
                          <a:ext cx="1638300" cy="8591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107763" dir="135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E0F22" w:rsidRPr="00AC0FF0" w:rsidRDefault="00DF64E9" w:rsidP="00DF64E9">
                            <w:pPr>
                              <w:pStyle w:val="TtulodeTDC1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C0FF0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  <w:r w:rsidR="00EE0F22" w:rsidRPr="00AC0FF0">
                              <w:rPr>
                                <w:b/>
                                <w:color w:val="000000" w:themeColor="text1"/>
                              </w:rPr>
                              <w:t>ODALIDAD:</w:t>
                            </w:r>
                          </w:p>
                          <w:p w:rsidR="00EE0F22" w:rsidRPr="00AC0FF0" w:rsidRDefault="00EE0F22" w:rsidP="00DF64E9">
                            <w:pPr>
                              <w:pStyle w:val="TOCText"/>
                              <w:tabs>
                                <w:tab w:val="left" w:pos="588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AC0FF0">
                              <w:rPr>
                                <w:rStyle w:val="TOCNumberChar"/>
                                <w:color w:val="000000" w:themeColor="text1"/>
                              </w:rPr>
                              <w:t>EN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1" o:spid="_x0000_s1026" style="position:absolute;left:0;text-align:left;margin-left:28.5pt;margin-top:170.5pt;width:129pt;height:67.65pt;rotation:-974997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" fillcolor="#4bacc6 [3208]" strokecolor="#f2f2f2 [3041]" strokeweight="3pt">
                <v:shadow on="t" color="#205867 [1608]" opacity=".5" offset="-6pt,-6pt"/>
                <v:textbox style="mso-fit-shape-to-text:t">
                  <w:txbxContent>
                    <w:p w:rsidR="00EE0F22" w:rsidRPr="00AC0FF0" w:rsidRDefault="00DF64E9" w:rsidP="00DF64E9">
                      <w:pPr>
                        <w:pStyle w:val="TtulodeTDC1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C0FF0">
                        <w:rPr>
                          <w:b/>
                          <w:color w:val="000000" w:themeColor="text1"/>
                        </w:rPr>
                        <w:t>M</w:t>
                      </w:r>
                      <w:r w:rsidR="00EE0F22" w:rsidRPr="00AC0FF0">
                        <w:rPr>
                          <w:b/>
                          <w:color w:val="000000" w:themeColor="text1"/>
                        </w:rPr>
                        <w:t>ODALIDAD:</w:t>
                      </w:r>
                    </w:p>
                    <w:p w:rsidR="00EE0F22" w:rsidRPr="00AC0FF0" w:rsidRDefault="00EE0F22" w:rsidP="00DF64E9">
                      <w:pPr>
                        <w:pStyle w:val="TOCText"/>
                        <w:tabs>
                          <w:tab w:val="left" w:pos="588"/>
                        </w:tabs>
                        <w:jc w:val="center"/>
                        <w:rPr>
                          <w:b/>
                          <w:color w:val="000000" w:themeColor="text1"/>
                          <w:sz w:val="18"/>
                          <w:szCs w:val="24"/>
                        </w:rPr>
                      </w:pPr>
                      <w:r w:rsidRPr="00AC0FF0">
                        <w:rPr>
                          <w:rStyle w:val="TOCNumberChar"/>
                          <w:color w:val="000000" w:themeColor="text1"/>
                        </w:rPr>
                        <w:t>EN EQUIPO</w:t>
                      </w:r>
                    </w:p>
                  </w:txbxContent>
                </v:textbox>
                <w10:wrap type="square" anchorx="page" anchory="page"/>
              </v:oval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799465</wp:posOffset>
                </wp:positionV>
                <wp:extent cx="6759575" cy="1029335"/>
                <wp:effectExtent l="76200" t="76200" r="3175" b="0"/>
                <wp:wrapSquare wrapText="bothSides"/>
                <wp:docPr id="38" name="Auto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9575" cy="102933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107763" dir="135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4C8" w:rsidRDefault="007B04C8" w:rsidP="00020110">
                            <w:pPr>
                              <w:pStyle w:val="VolumeandIssue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020110" w:rsidRDefault="00EE0F22" w:rsidP="00020110">
                            <w:pPr>
                              <w:pStyle w:val="VolumeandIssu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0F22">
                              <w:rPr>
                                <w:sz w:val="32"/>
                                <w:szCs w:val="32"/>
                              </w:rPr>
                              <w:t xml:space="preserve">actividad </w:t>
                            </w:r>
                            <w:r w:rsidR="007B04C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t>:</w:t>
                            </w:r>
                            <w:r w:rsidR="00020110" w:rsidRPr="00020110">
                              <w:t xml:space="preserve"> </w:t>
                            </w:r>
                            <w:r w:rsidR="007B04C8">
                              <w:rPr>
                                <w:sz w:val="28"/>
                                <w:szCs w:val="28"/>
                                <w:lang w:val="en-US"/>
                              </w:rPr>
                              <w:t>“caracteristicas del MERCADO”</w:t>
                            </w:r>
                          </w:p>
                          <w:p w:rsidR="00002913" w:rsidRDefault="00002913" w:rsidP="00020110">
                            <w:pPr>
                              <w:pStyle w:val="VolumeandIssu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E0F22" w:rsidRPr="00002913" w:rsidRDefault="00EE0F22" w:rsidP="00EE0F22">
                            <w:pPr>
                              <w:pStyle w:val="VolumeandIssue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77" o:spid="_x0000_s1027" type="#_x0000_t176" style="position:absolute;left:0;text-align:left;margin-left:36pt;margin-top:62.95pt;width:532.25pt;height: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" fillcolor="#4bacc6 [3208]" stroked="f" strokeweight="0">
                <v:fill color2="#308298 [2376]" focusposition=".5,.5" focussize="" focus="100%" type="gradientRadial"/>
                <v:shadow on="t" color="#205867 [1608]" opacity=".5" offset="-6pt,-6pt"/>
                <v:textbox>
                  <w:txbxContent>
                    <w:p w:rsidR="007B04C8" w:rsidRDefault="007B04C8" w:rsidP="00020110">
                      <w:pPr>
                        <w:pStyle w:val="VolumeandIssue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020110" w:rsidRDefault="00EE0F22" w:rsidP="00020110">
                      <w:pPr>
                        <w:pStyle w:val="VolumeandIssue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E0F22">
                        <w:rPr>
                          <w:sz w:val="32"/>
                          <w:szCs w:val="32"/>
                        </w:rPr>
                        <w:t xml:space="preserve">actividad </w:t>
                      </w:r>
                      <w:r w:rsidR="007B04C8">
                        <w:rPr>
                          <w:sz w:val="32"/>
                          <w:szCs w:val="32"/>
                        </w:rPr>
                        <w:t>5</w:t>
                      </w:r>
                      <w:r>
                        <w:t>:</w:t>
                      </w:r>
                      <w:r w:rsidR="00020110" w:rsidRPr="00020110">
                        <w:t xml:space="preserve"> </w:t>
                      </w:r>
                      <w:r w:rsidR="007B04C8">
                        <w:rPr>
                          <w:sz w:val="28"/>
                          <w:szCs w:val="28"/>
                          <w:lang w:val="en-US"/>
                        </w:rPr>
                        <w:t>“caracteristicas del MERCADO”</w:t>
                      </w:r>
                    </w:p>
                    <w:p w:rsidR="00002913" w:rsidRDefault="00002913" w:rsidP="00020110">
                      <w:pPr>
                        <w:pStyle w:val="VolumeandIssue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EE0F22" w:rsidRPr="00002913" w:rsidRDefault="00EE0F22" w:rsidP="00EE0F22">
                      <w:pPr>
                        <w:pStyle w:val="VolumeandIssue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3547745</wp:posOffset>
                </wp:positionH>
                <wp:positionV relativeFrom="page">
                  <wp:posOffset>2296160</wp:posOffset>
                </wp:positionV>
                <wp:extent cx="3624580" cy="618490"/>
                <wp:effectExtent l="0" t="0" r="0" b="10160"/>
                <wp:wrapNone/>
                <wp:docPr id="37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4E9" w:rsidRDefault="00DF64E9" w:rsidP="00DF64E9">
                            <w:pPr>
                              <w:pStyle w:val="NewsletterDate"/>
                            </w:pPr>
                            <w:r>
                              <w:t>EQUIPO_________________________________________</w:t>
                            </w:r>
                          </w:p>
                          <w:p w:rsidR="00DF64E9" w:rsidRDefault="00DF64E9" w:rsidP="00DF64E9">
                            <w:pPr>
                              <w:pStyle w:val="NewsletterDate"/>
                            </w:pPr>
                          </w:p>
                          <w:p w:rsidR="00EE0F22" w:rsidRDefault="002A6C7E" w:rsidP="00DF64E9">
                            <w:pPr>
                              <w:pStyle w:val="NewsletterDate"/>
                            </w:pPr>
                            <w:r>
                              <w:t>FECHA</w:t>
                            </w:r>
                            <w:r w:rsidR="00DF64E9">
                              <w:t xml:space="preserve"> ___________________GRUPO________________</w:t>
                            </w:r>
                          </w:p>
                          <w:p w:rsidR="00DF64E9" w:rsidRDefault="00DF64E9" w:rsidP="00DF64E9">
                            <w:pPr>
                              <w:pStyle w:val="NewsletterDate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4" o:spid="_x0000_s1028" type="#_x0000_t202" style="position:absolute;left:0;text-align:left;margin-left:279.35pt;margin-top:180.8pt;width:285.4pt;height:48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AJuQIAALs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" filled="f" stroked="f">
                <v:textbox inset=",0,,0">
                  <w:txbxContent>
                    <w:p w:rsidR="00DF64E9" w:rsidRDefault="00DF64E9" w:rsidP="00DF64E9">
                      <w:pPr>
                        <w:pStyle w:val="NewsletterDate"/>
                      </w:pPr>
                      <w:r>
                        <w:t>EQUIPO_________________________________________</w:t>
                      </w:r>
                    </w:p>
                    <w:p w:rsidR="00DF64E9" w:rsidRDefault="00DF64E9" w:rsidP="00DF64E9">
                      <w:pPr>
                        <w:pStyle w:val="NewsletterDate"/>
                      </w:pPr>
                    </w:p>
                    <w:p w:rsidR="00EE0F22" w:rsidRDefault="002A6C7E" w:rsidP="00DF64E9">
                      <w:pPr>
                        <w:pStyle w:val="NewsletterDate"/>
                      </w:pPr>
                      <w:r>
                        <w:t>FECHA</w:t>
                      </w:r>
                      <w:r w:rsidR="00DF64E9">
                        <w:t xml:space="preserve"> ___________________GRUPO________________</w:t>
                      </w:r>
                    </w:p>
                    <w:p w:rsidR="00DF64E9" w:rsidRDefault="00DF64E9" w:rsidP="00DF64E9">
                      <w:pPr>
                        <w:pStyle w:val="NewsletterDa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542290</wp:posOffset>
                </wp:positionH>
                <wp:positionV relativeFrom="page">
                  <wp:posOffset>869950</wp:posOffset>
                </wp:positionV>
                <wp:extent cx="6772275" cy="1597660"/>
                <wp:effectExtent l="0" t="0" r="0" b="2540"/>
                <wp:wrapNone/>
                <wp:docPr id="3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8B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Pr="00EE0F22" w:rsidRDefault="00EE0F22">
                            <w:pPr>
                              <w:pStyle w:val="Masthead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EE0F22" w:rsidRPr="00D65228" w:rsidRDefault="00EE0F22">
                            <w:pPr>
                              <w:pStyle w:val="Masthead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29" type="#_x0000_t202" style="position:absolute;left:0;text-align:left;margin-left:42.7pt;margin-top:68.5pt;width:533.25pt;height:125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" filled="f" fillcolor="#0078b4" stroked="f">
                <v:textbox inset=",,,0">
                  <w:txbxContent>
                    <w:p w:rsidR="00EE0F22" w:rsidRPr="00EE0F22" w:rsidRDefault="00EE0F22">
                      <w:pPr>
                        <w:pStyle w:val="Masthead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EE0F22" w:rsidRPr="00D65228" w:rsidRDefault="00EE0F22">
                      <w:pPr>
                        <w:pStyle w:val="Masthead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2926080</wp:posOffset>
                </wp:positionH>
                <wp:positionV relativeFrom="page">
                  <wp:posOffset>2760980</wp:posOffset>
                </wp:positionV>
                <wp:extent cx="4114800" cy="248920"/>
                <wp:effectExtent l="0" t="0" r="0" b="1778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Pr="00D65228" w:rsidRDefault="00EE0F22">
                            <w:pPr>
                              <w:pStyle w:val="Ttulo1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230.4pt;margin-top:217.4pt;width:324pt;height:19.6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hAtAIAALI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" filled="f" stroked="f">
                <v:textbox inset="0,0,0,0">
                  <w:txbxContent>
                    <w:p w:rsidR="00EE0F22" w:rsidRPr="00D65228" w:rsidRDefault="00EE0F22">
                      <w:pPr>
                        <w:pStyle w:val="Ttulo1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page">
                  <wp:posOffset>3686175</wp:posOffset>
                </wp:positionH>
                <wp:positionV relativeFrom="page">
                  <wp:posOffset>1638299</wp:posOffset>
                </wp:positionV>
                <wp:extent cx="6810375" cy="0"/>
                <wp:effectExtent l="0" t="0" r="0" b="0"/>
                <wp:wrapNone/>
                <wp:docPr id="34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9CE5A" id="Line 26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90.25pt,129pt" to="826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" stroked="f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365760</wp:posOffset>
                </wp:positionV>
                <wp:extent cx="7086600" cy="369570"/>
                <wp:effectExtent l="0" t="0" r="0" b="0"/>
                <wp:wrapNone/>
                <wp:docPr id="3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/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" o:spid="_x0000_s1031" type="#_x0000_t202" style="position:absolute;left:0;text-align:left;margin-left:0;margin-top:28.8pt;width:558pt;height:29.1pt;z-index:-2516357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" filled="f" stroked="f">
                <v:textbox style="mso-fit-shape-to-text:t" inset=",7.2pt,,7.2pt">
                  <w:txbxContent>
                    <w:p w:rsidR="00EE0F22" w:rsidRDefault="00EE0F22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2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2" type="#_x0000_t202" style="position:absolute;left:0;text-align:left;margin-left:200pt;margin-top:248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0" r="0" b="0"/>
                <wp:wrapNone/>
                <wp:docPr id="31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3" type="#_x0000_t202" style="position:absolute;left:0;text-align:left;margin-left:199.2pt;margin-top:519.8pt;width:7.2pt;height:7.2pt;z-index:251653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BTLnH6yAgAAuw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4E9" w:rsidRPr="00DF64E9" w:rsidRDefault="00DF64E9" w:rsidP="00DF64E9">
      <w:pPr>
        <w:rPr>
          <w:lang w:val="es-ES"/>
        </w:rPr>
      </w:pPr>
    </w:p>
    <w:p w:rsidR="00DF64E9" w:rsidRPr="00DF64E9" w:rsidRDefault="00DF64E9" w:rsidP="00DF64E9">
      <w:pPr>
        <w:rPr>
          <w:lang w:val="es-ES"/>
        </w:rPr>
      </w:pPr>
    </w:p>
    <w:p w:rsidR="00DF64E9" w:rsidRPr="00DF64E9" w:rsidRDefault="00DF64E9" w:rsidP="00DF64E9">
      <w:pPr>
        <w:rPr>
          <w:lang w:val="es-ES"/>
        </w:rPr>
      </w:pPr>
    </w:p>
    <w:p w:rsidR="00DF64E9" w:rsidRPr="00DF64E9" w:rsidRDefault="00DF64E9" w:rsidP="00DF64E9">
      <w:pPr>
        <w:rPr>
          <w:lang w:val="es-ES"/>
        </w:rPr>
      </w:pPr>
    </w:p>
    <w:p w:rsidR="00DF64E9" w:rsidRPr="00DF64E9" w:rsidRDefault="00D520DD" w:rsidP="00DF64E9">
      <w:pPr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2753360</wp:posOffset>
                </wp:positionH>
                <wp:positionV relativeFrom="page">
                  <wp:posOffset>2896870</wp:posOffset>
                </wp:positionV>
                <wp:extent cx="4114800" cy="248920"/>
                <wp:effectExtent l="0" t="0" r="0" b="17780"/>
                <wp:wrapNone/>
                <wp:docPr id="3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2C2A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4E9" w:rsidRDefault="00DF64E9" w:rsidP="00DF64E9">
                            <w:pPr>
                              <w:pStyle w:val="Ttulo1"/>
                            </w:pPr>
                            <w:r>
                              <w:t xml:space="preserve">INSTRUCCIONES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9" o:spid="_x0000_s1034" type="#_x0000_t202" style="position:absolute;margin-left:216.8pt;margin-top:228.1pt;width:324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" filled="f" fillcolor="#c2c2ad" stroked="f">
                <v:textbox inset="0,0,0,0">
                  <w:txbxContent>
                    <w:p w:rsidR="00DF64E9" w:rsidRDefault="00DF64E9" w:rsidP="00DF64E9">
                      <w:pPr>
                        <w:pStyle w:val="Ttulo1"/>
                      </w:pPr>
                      <w:r>
                        <w:t xml:space="preserve">INSTRUCCIONES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4E9" w:rsidRPr="00DF64E9" w:rsidRDefault="00D520DD" w:rsidP="00DF64E9">
      <w:pPr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1123950</wp:posOffset>
                </wp:positionH>
                <wp:positionV relativeFrom="page">
                  <wp:posOffset>3200401</wp:posOffset>
                </wp:positionV>
                <wp:extent cx="6143625" cy="685800"/>
                <wp:effectExtent l="590550" t="19050" r="47625" b="38100"/>
                <wp:wrapNone/>
                <wp:docPr id="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685800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1">
                            <a:srgbClr val="868686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EE0F22" w:rsidRPr="00DE765A" w:rsidRDefault="00EE0F22" w:rsidP="009F1CF3">
                            <w:pPr>
                              <w:jc w:val="both"/>
                              <w:rPr>
                                <w:rFonts w:ascii="Arial" w:eastAsia="Calibri" w:hAnsi="Arial" w:cs="Arial"/>
                              </w:rPr>
                            </w:pPr>
                            <w:r w:rsidRPr="00DE765A">
                              <w:rPr>
                                <w:rFonts w:ascii="Arial" w:eastAsia="Calibri" w:hAnsi="Arial" w:cs="Arial"/>
                              </w:rPr>
                              <w:t xml:space="preserve">    </w:t>
                            </w:r>
                          </w:p>
                          <w:p w:rsidR="00002913" w:rsidRPr="00DE765A" w:rsidRDefault="00002913" w:rsidP="0000291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</w:rPr>
                              <w:t xml:space="preserve">Describe las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</w:rPr>
                              <w:t>cuali</w:t>
                            </w:r>
                            <w:r w:rsidR="007B04C8" w:rsidRPr="00DE765A">
                              <w:rPr>
                                <w:rFonts w:ascii="Arial" w:hAnsi="Arial" w:cs="Arial"/>
                              </w:rPr>
                              <w:t>dades</w:t>
                            </w:r>
                            <w:proofErr w:type="spell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 y </w:t>
                            </w:r>
                            <w:proofErr w:type="spellStart"/>
                            <w:r w:rsidR="007B04C8" w:rsidRPr="00DE765A">
                              <w:rPr>
                                <w:rFonts w:ascii="Arial" w:hAnsi="Arial" w:cs="Arial"/>
                              </w:rPr>
                              <w:t>características</w:t>
                            </w:r>
                            <w:proofErr w:type="spell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="007B04C8" w:rsidRPr="00DE765A">
                              <w:rPr>
                                <w:rFonts w:ascii="Arial" w:hAnsi="Arial" w:cs="Arial"/>
                              </w:rPr>
                              <w:t>del</w:t>
                            </w:r>
                            <w:proofErr w:type="gram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 Mercado al </w:t>
                            </w:r>
                            <w:proofErr w:type="spellStart"/>
                            <w:r w:rsidR="007B04C8" w:rsidRPr="00DE765A">
                              <w:rPr>
                                <w:rFonts w:ascii="Arial" w:hAnsi="Arial" w:cs="Arial"/>
                              </w:rPr>
                              <w:t>cual</w:t>
                            </w:r>
                            <w:proofErr w:type="spell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7B04C8" w:rsidRPr="00DE765A">
                              <w:rPr>
                                <w:rFonts w:ascii="Arial" w:hAnsi="Arial" w:cs="Arial"/>
                              </w:rPr>
                              <w:t>va</w:t>
                            </w:r>
                            <w:proofErr w:type="spell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7B04C8" w:rsidRPr="00DE765A">
                              <w:rPr>
                                <w:rFonts w:ascii="Arial" w:hAnsi="Arial" w:cs="Arial"/>
                              </w:rPr>
                              <w:t>dirigido</w:t>
                            </w:r>
                            <w:proofErr w:type="spell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7B04C8" w:rsidRPr="00DE765A">
                              <w:rPr>
                                <w:rFonts w:ascii="Arial" w:hAnsi="Arial" w:cs="Arial"/>
                              </w:rPr>
                              <w:t>tu</w:t>
                            </w:r>
                            <w:proofErr w:type="spell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7B04C8" w:rsidRPr="00DE765A">
                              <w:rPr>
                                <w:rFonts w:ascii="Arial" w:hAnsi="Arial" w:cs="Arial"/>
                              </w:rPr>
                              <w:t>producto</w:t>
                            </w:r>
                            <w:proofErr w:type="spellEnd"/>
                            <w:r w:rsidR="007B04C8" w:rsidRPr="00DE765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EE0F22" w:rsidRPr="00DE765A" w:rsidRDefault="00EE0F22">
                            <w:pPr>
                              <w:pStyle w:val="Textoindependiente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5" type="#_x0000_t176" style="position:absolute;margin-left:88.5pt;margin-top:252pt;width:483.75pt;height:54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" fillcolor="white [3201]" strokecolor="#4bacc6 [3208]" strokeweight="5pt">
                <v:stroke linestyle="thickThin"/>
                <v:shadow on="t" type="perspective" color="#868686" opacity=".5" origin="-.5,.5" offset="0,0" matrix=",92680f,,,,-95367431641e-17"/>
                <v:textbox inset="0,0,,0">
                  <w:txbxContent>
                    <w:p w:rsidR="00EE0F22" w:rsidRPr="00DE765A" w:rsidRDefault="00EE0F22" w:rsidP="009F1CF3">
                      <w:pPr>
                        <w:jc w:val="both"/>
                        <w:rPr>
                          <w:rFonts w:ascii="Arial" w:eastAsia="Calibri" w:hAnsi="Arial" w:cs="Arial"/>
                        </w:rPr>
                      </w:pPr>
                      <w:r w:rsidRPr="00DE765A">
                        <w:rPr>
                          <w:rFonts w:ascii="Arial" w:eastAsia="Calibri" w:hAnsi="Arial" w:cs="Arial"/>
                        </w:rPr>
                        <w:t xml:space="preserve">    </w:t>
                      </w:r>
                    </w:p>
                    <w:p w:rsidR="00002913" w:rsidRPr="00DE765A" w:rsidRDefault="00002913" w:rsidP="0000291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E765A">
                        <w:rPr>
                          <w:rFonts w:ascii="Arial" w:hAnsi="Arial" w:cs="Arial"/>
                        </w:rPr>
                        <w:t xml:space="preserve">Describe las </w:t>
                      </w:r>
                      <w:proofErr w:type="spellStart"/>
                      <w:r w:rsidRPr="00DE765A">
                        <w:rPr>
                          <w:rFonts w:ascii="Arial" w:hAnsi="Arial" w:cs="Arial"/>
                        </w:rPr>
                        <w:t>cuali</w:t>
                      </w:r>
                      <w:r w:rsidR="007B04C8" w:rsidRPr="00DE765A">
                        <w:rPr>
                          <w:rFonts w:ascii="Arial" w:hAnsi="Arial" w:cs="Arial"/>
                        </w:rPr>
                        <w:t>dades</w:t>
                      </w:r>
                      <w:proofErr w:type="spellEnd"/>
                      <w:r w:rsidR="007B04C8" w:rsidRPr="00DE765A">
                        <w:rPr>
                          <w:rFonts w:ascii="Arial" w:hAnsi="Arial" w:cs="Arial"/>
                        </w:rPr>
                        <w:t xml:space="preserve"> y </w:t>
                      </w:r>
                      <w:proofErr w:type="spellStart"/>
                      <w:r w:rsidR="007B04C8" w:rsidRPr="00DE765A">
                        <w:rPr>
                          <w:rFonts w:ascii="Arial" w:hAnsi="Arial" w:cs="Arial"/>
                        </w:rPr>
                        <w:t>características</w:t>
                      </w:r>
                      <w:proofErr w:type="spellEnd"/>
                      <w:r w:rsidR="007B04C8" w:rsidRPr="00DE765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="007B04C8" w:rsidRPr="00DE765A">
                        <w:rPr>
                          <w:rFonts w:ascii="Arial" w:hAnsi="Arial" w:cs="Arial"/>
                        </w:rPr>
                        <w:t>del</w:t>
                      </w:r>
                      <w:proofErr w:type="gramEnd"/>
                      <w:r w:rsidR="007B04C8" w:rsidRPr="00DE765A">
                        <w:rPr>
                          <w:rFonts w:ascii="Arial" w:hAnsi="Arial" w:cs="Arial"/>
                        </w:rPr>
                        <w:t xml:space="preserve"> Mercado al </w:t>
                      </w:r>
                      <w:proofErr w:type="spellStart"/>
                      <w:r w:rsidR="007B04C8" w:rsidRPr="00DE765A">
                        <w:rPr>
                          <w:rFonts w:ascii="Arial" w:hAnsi="Arial" w:cs="Arial"/>
                        </w:rPr>
                        <w:t>cual</w:t>
                      </w:r>
                      <w:proofErr w:type="spellEnd"/>
                      <w:r w:rsidR="007B04C8" w:rsidRPr="00DE765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7B04C8" w:rsidRPr="00DE765A">
                        <w:rPr>
                          <w:rFonts w:ascii="Arial" w:hAnsi="Arial" w:cs="Arial"/>
                        </w:rPr>
                        <w:t>va</w:t>
                      </w:r>
                      <w:proofErr w:type="spellEnd"/>
                      <w:r w:rsidR="007B04C8" w:rsidRPr="00DE765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7B04C8" w:rsidRPr="00DE765A">
                        <w:rPr>
                          <w:rFonts w:ascii="Arial" w:hAnsi="Arial" w:cs="Arial"/>
                        </w:rPr>
                        <w:t>dirigido</w:t>
                      </w:r>
                      <w:proofErr w:type="spellEnd"/>
                      <w:r w:rsidR="007B04C8" w:rsidRPr="00DE765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7B04C8" w:rsidRPr="00DE765A">
                        <w:rPr>
                          <w:rFonts w:ascii="Arial" w:hAnsi="Arial" w:cs="Arial"/>
                        </w:rPr>
                        <w:t>tu</w:t>
                      </w:r>
                      <w:proofErr w:type="spellEnd"/>
                      <w:r w:rsidR="007B04C8" w:rsidRPr="00DE765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7B04C8" w:rsidRPr="00DE765A">
                        <w:rPr>
                          <w:rFonts w:ascii="Arial" w:hAnsi="Arial" w:cs="Arial"/>
                        </w:rPr>
                        <w:t>producto</w:t>
                      </w:r>
                      <w:proofErr w:type="spellEnd"/>
                      <w:r w:rsidR="007B04C8" w:rsidRPr="00DE765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EE0F22" w:rsidRPr="00DE765A" w:rsidRDefault="00EE0F22">
                      <w:pPr>
                        <w:pStyle w:val="Textoindependiente"/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4E9" w:rsidRDefault="00DF64E9" w:rsidP="00DF64E9">
      <w:pPr>
        <w:pStyle w:val="Textoindependiente"/>
        <w:tabs>
          <w:tab w:val="clear" w:pos="3326"/>
          <w:tab w:val="left" w:pos="2655"/>
        </w:tabs>
        <w:rPr>
          <w:lang w:val="es-ES"/>
        </w:rPr>
      </w:pPr>
      <w:r>
        <w:rPr>
          <w:lang w:val="es-ES"/>
        </w:rPr>
        <w:tab/>
      </w:r>
    </w:p>
    <w:p w:rsidR="00DD1D15" w:rsidRDefault="007B04C8" w:rsidP="00C00B1E">
      <w:pPr>
        <w:pStyle w:val="Textoindependiente"/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342899</wp:posOffset>
                </wp:positionH>
                <wp:positionV relativeFrom="page">
                  <wp:posOffset>4333875</wp:posOffset>
                </wp:positionV>
                <wp:extent cx="7038975" cy="8865235"/>
                <wp:effectExtent l="0" t="0" r="0" b="12065"/>
                <wp:wrapNone/>
                <wp:docPr id="2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886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C7E" w:rsidRPr="00DE765A" w:rsidRDefault="002A6C7E" w:rsidP="00B313C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02913" w:rsidRPr="00DE765A" w:rsidRDefault="007B04C8" w:rsidP="0000291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¿Quién constituye el mercado? Ocupantes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_________________________________________________________________________________________</w:t>
                            </w:r>
                          </w:p>
                          <w:p w:rsidR="00002913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________________________________________________________________________________________</w:t>
                            </w:r>
                          </w:p>
                          <w:p w:rsidR="008B3457" w:rsidRDefault="008B3457" w:rsidP="008B3457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________________________________________________________________________________________</w:t>
                            </w:r>
                          </w:p>
                          <w:p w:rsidR="008B3457" w:rsidRPr="00DE765A" w:rsidRDefault="008B3457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02913" w:rsidRPr="00DE765A" w:rsidRDefault="007B04C8" w:rsidP="0000291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¿Qué compra el mercado? objetos 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</w:t>
                            </w:r>
                          </w:p>
                          <w:p w:rsidR="00ED77BD" w:rsidRPr="00DE765A" w:rsidRDefault="00ED77BD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02913" w:rsidRPr="00DE765A" w:rsidRDefault="007B04C8" w:rsidP="0000291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¿Por qué compra el mercado? Objetivos 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:rsidR="00ED77BD" w:rsidRPr="00DE765A" w:rsidRDefault="00ED77BD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02913" w:rsidRPr="00DE765A" w:rsidRDefault="007B04C8" w:rsidP="0000291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¿Quién participa en la compra? Organizaciones 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:rsidR="00002913" w:rsidRPr="00DE765A" w:rsidRDefault="00002913" w:rsidP="0000291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</w:t>
                            </w:r>
                            <w:r w:rsidR="00055AB7"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:rsidR="002A6C7E" w:rsidRPr="00DE765A" w:rsidRDefault="002A6C7E" w:rsidP="00B313C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B04C8" w:rsidRPr="00DE765A" w:rsidRDefault="007B04C8" w:rsidP="00B313C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¿Cómo compra el mercado? Operaciones  </w:t>
                            </w:r>
                            <w:r w:rsidR="005D33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través de efectivo? Tarjeta? </w:t>
                            </w:r>
                            <w:proofErr w:type="spellStart"/>
                            <w:r w:rsidR="005D33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5D33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¿Cuándo compra el mercado? Ocasiones </w:t>
                            </w:r>
                            <w:r w:rsidR="005D33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todo el tiempo, hay temporadas especiales</w:t>
                            </w:r>
                            <w:proofErr w:type="gramStart"/>
                            <w:r w:rsidR="005D33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="005D33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¿Dónde comp</w:t>
                            </w:r>
                            <w:r w:rsidR="005D33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ra el mercado? Establecimientos, calle, comercio formal o informal. 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7B04C8" w:rsidRPr="00DE765A" w:rsidRDefault="007B04C8" w:rsidP="007B04C8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E765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______________________________________________________________________________________</w:t>
                            </w:r>
                          </w:p>
                          <w:p w:rsidR="002A6C7E" w:rsidRPr="00DE765A" w:rsidRDefault="002A6C7E" w:rsidP="00B313C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A6C7E" w:rsidRPr="00DE765A" w:rsidRDefault="002A6C7E" w:rsidP="002A6C7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36" type="#_x0000_t202" style="position:absolute;left:0;text-align:left;margin-left:27pt;margin-top:341.25pt;width:554.25pt;height:698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l3uQIAALk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" filled="f" stroked="f">
                <v:textbox inset="0,0,,0">
                  <w:txbxContent>
                    <w:p w:rsidR="002A6C7E" w:rsidRPr="00DE765A" w:rsidRDefault="002A6C7E" w:rsidP="00B313C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02913" w:rsidRPr="00DE765A" w:rsidRDefault="007B04C8" w:rsidP="0000291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¿Quién constituye el mercado? Ocupantes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_________________________________________________________________________________________</w:t>
                      </w:r>
                    </w:p>
                    <w:p w:rsidR="00002913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________________________________________________________________________________________</w:t>
                      </w:r>
                    </w:p>
                    <w:p w:rsidR="008B3457" w:rsidRDefault="008B3457" w:rsidP="008B3457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________________________________________________________________________________________</w:t>
                      </w:r>
                    </w:p>
                    <w:p w:rsidR="008B3457" w:rsidRPr="00DE765A" w:rsidRDefault="008B3457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02913" w:rsidRPr="00DE765A" w:rsidRDefault="007B04C8" w:rsidP="0000291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¿Qué compra el mercado? objetos 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</w:t>
                      </w:r>
                    </w:p>
                    <w:p w:rsidR="00ED77BD" w:rsidRPr="00DE765A" w:rsidRDefault="00ED77BD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02913" w:rsidRPr="00DE765A" w:rsidRDefault="007B04C8" w:rsidP="0000291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¿Por qué compra el mercado? Objetivos 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</w:t>
                      </w:r>
                    </w:p>
                    <w:p w:rsidR="00ED77BD" w:rsidRPr="00DE765A" w:rsidRDefault="00ED77BD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02913" w:rsidRPr="00DE765A" w:rsidRDefault="007B04C8" w:rsidP="0000291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¿Quién participa en la compra? Organizaciones 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</w:t>
                      </w:r>
                    </w:p>
                    <w:p w:rsidR="00002913" w:rsidRPr="00DE765A" w:rsidRDefault="00002913" w:rsidP="0000291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</w:t>
                      </w:r>
                      <w:r w:rsidR="00055AB7"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</w:t>
                      </w:r>
                    </w:p>
                    <w:p w:rsidR="002A6C7E" w:rsidRPr="00DE765A" w:rsidRDefault="002A6C7E" w:rsidP="00B313C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7B04C8" w:rsidRPr="00DE765A" w:rsidRDefault="007B04C8" w:rsidP="00B313C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7B04C8" w:rsidRPr="00DE765A" w:rsidRDefault="007B04C8" w:rsidP="007B04C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¿Cómo compra el mercado? Operaciones  </w:t>
                      </w:r>
                      <w:r w:rsidR="005D333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través de efectivo? Tarjeta? </w:t>
                      </w:r>
                      <w:proofErr w:type="spellStart"/>
                      <w:r w:rsidR="005D333E">
                        <w:rPr>
                          <w:rFonts w:ascii="Arial" w:hAnsi="Arial" w:cs="Arial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5D333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7B04C8" w:rsidRPr="00DE765A" w:rsidRDefault="007B04C8" w:rsidP="007B04C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¿Cuándo compra el mercado? Ocasiones </w:t>
                      </w:r>
                      <w:r w:rsidR="005D333E">
                        <w:rPr>
                          <w:rFonts w:ascii="Arial" w:hAnsi="Arial" w:cs="Arial"/>
                          <w:sz w:val="20"/>
                          <w:szCs w:val="20"/>
                        </w:rPr>
                        <w:t>o todo el tiempo, hay temporadas especiales</w:t>
                      </w:r>
                      <w:proofErr w:type="gramStart"/>
                      <w:r w:rsidR="005D333E">
                        <w:rPr>
                          <w:rFonts w:ascii="Arial" w:hAnsi="Arial" w:cs="Arial"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="005D333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¿Dónde comp</w:t>
                      </w:r>
                      <w:r w:rsidR="005D333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ra el mercado? Establecimientos, calle, comercio formal o informal. 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7B04C8" w:rsidRPr="00DE765A" w:rsidRDefault="007B04C8" w:rsidP="007B04C8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E765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______________________________________________________________________________________</w:t>
                      </w:r>
                    </w:p>
                    <w:p w:rsidR="002A6C7E" w:rsidRPr="00DE765A" w:rsidRDefault="002A6C7E" w:rsidP="00B313C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A6C7E" w:rsidRPr="00DE765A" w:rsidRDefault="002A6C7E" w:rsidP="002A6C7E">
                      <w:pPr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1010285</wp:posOffset>
                </wp:positionH>
                <wp:positionV relativeFrom="page">
                  <wp:posOffset>4029075</wp:posOffset>
                </wp:positionV>
                <wp:extent cx="4114800" cy="248920"/>
                <wp:effectExtent l="0" t="0" r="0" b="17780"/>
                <wp:wrapNone/>
                <wp:docPr id="27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2C2A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4E9" w:rsidRDefault="00DF64E9" w:rsidP="00DF64E9">
                            <w:pPr>
                              <w:pStyle w:val="Ttulo1"/>
                            </w:pPr>
                            <w:proofErr w:type="spellStart"/>
                            <w:r>
                              <w:t>R</w:t>
                            </w:r>
                            <w:r w:rsidR="00020110">
                              <w:rPr>
                                <w:sz w:val="28"/>
                                <w:szCs w:val="28"/>
                              </w:rPr>
                              <w:t>espondan</w:t>
                            </w:r>
                            <w:proofErr w:type="spellEnd"/>
                            <w:r w:rsidRPr="00DF64E9">
                              <w:rPr>
                                <w:sz w:val="28"/>
                                <w:szCs w:val="28"/>
                              </w:rPr>
                              <w:t xml:space="preserve"> las </w:t>
                            </w:r>
                            <w:proofErr w:type="spellStart"/>
                            <w:r w:rsidRPr="00DF64E9">
                              <w:rPr>
                                <w:sz w:val="28"/>
                                <w:szCs w:val="28"/>
                              </w:rPr>
                              <w:t>siguientes</w:t>
                            </w:r>
                            <w:proofErr w:type="spellEnd"/>
                            <w:r w:rsidRPr="00DF64E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64E9">
                              <w:rPr>
                                <w:sz w:val="28"/>
                                <w:szCs w:val="28"/>
                              </w:rPr>
                              <w:t>preguntas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" o:spid="_x0000_s1037" type="#_x0000_t202" style="position:absolute;left:0;text-align:left;margin-left:79.55pt;margin-top:317.25pt;width:324pt;height:1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" filled="f" fillcolor="#c2c2ad" stroked="f">
                <v:textbox inset="0,0,0,0">
                  <w:txbxContent>
                    <w:p w:rsidR="00DF64E9" w:rsidRDefault="00DF64E9" w:rsidP="00DF64E9">
                      <w:pPr>
                        <w:pStyle w:val="Ttulo1"/>
                      </w:pPr>
                      <w:proofErr w:type="spellStart"/>
                      <w:r>
                        <w:t>R</w:t>
                      </w:r>
                      <w:r w:rsidR="00020110">
                        <w:rPr>
                          <w:sz w:val="28"/>
                          <w:szCs w:val="28"/>
                        </w:rPr>
                        <w:t>espondan</w:t>
                      </w:r>
                      <w:proofErr w:type="spellEnd"/>
                      <w:r w:rsidRPr="00DF64E9">
                        <w:rPr>
                          <w:sz w:val="28"/>
                          <w:szCs w:val="28"/>
                        </w:rPr>
                        <w:t xml:space="preserve"> las </w:t>
                      </w:r>
                      <w:proofErr w:type="spellStart"/>
                      <w:r w:rsidRPr="00DF64E9">
                        <w:rPr>
                          <w:sz w:val="28"/>
                          <w:szCs w:val="28"/>
                        </w:rPr>
                        <w:t>siguientes</w:t>
                      </w:r>
                      <w:proofErr w:type="spellEnd"/>
                      <w:r w:rsidRPr="00DF64E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F64E9">
                        <w:rPr>
                          <w:sz w:val="28"/>
                          <w:szCs w:val="28"/>
                        </w:rPr>
                        <w:t>preguntas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1D15" w:rsidRPr="00DF64E9">
        <w:rPr>
          <w:lang w:val="es-ES"/>
        </w:rPr>
        <w:br w:type="page"/>
      </w:r>
      <w:r w:rsidR="000A1D3C"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ge">
                  <wp:posOffset>2819400</wp:posOffset>
                </wp:positionV>
                <wp:extent cx="6477000" cy="4191000"/>
                <wp:effectExtent l="0" t="0" r="0" b="0"/>
                <wp:wrapNone/>
                <wp:docPr id="22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7BD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Determina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D333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D333E">
                              <w:rPr>
                                <w:rFonts w:ascii="Arial" w:hAnsi="Arial" w:cs="Arial"/>
                              </w:rPr>
                              <w:t>cuá</w:t>
                            </w:r>
                            <w:r w:rsidR="00DE765A" w:rsidRPr="000A1D3C">
                              <w:rPr>
                                <w:rFonts w:ascii="Arial" w:hAnsi="Arial" w:cs="Arial"/>
                              </w:rPr>
                              <w:t>les</w:t>
                            </w:r>
                            <w:proofErr w:type="spellEnd"/>
                            <w:proofErr w:type="gramEnd"/>
                            <w:r w:rsidR="00DE765A" w:rsidRPr="000A1D3C">
                              <w:rPr>
                                <w:rFonts w:ascii="Arial" w:hAnsi="Arial" w:cs="Arial"/>
                              </w:rPr>
                              <w:t xml:space="preserve"> son </w:t>
                            </w:r>
                            <w:proofErr w:type="spellStart"/>
                            <w:r w:rsidR="00DE765A" w:rsidRPr="000A1D3C">
                              <w:rPr>
                                <w:rFonts w:ascii="Arial" w:hAnsi="Arial" w:cs="Arial"/>
                              </w:rPr>
                              <w:t>los</w:t>
                            </w:r>
                            <w:proofErr w:type="spellEnd"/>
                            <w:r w:rsidR="00DE765A" w:rsidRPr="000A1D3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E765A" w:rsidRPr="000A1D3C">
                              <w:rPr>
                                <w:rFonts w:ascii="Arial" w:hAnsi="Arial" w:cs="Arial"/>
                              </w:rPr>
                              <w:t>factores</w:t>
                            </w:r>
                            <w:proofErr w:type="spellEnd"/>
                            <w:r w:rsidR="00DE765A" w:rsidRPr="000A1D3C">
                              <w:rPr>
                                <w:rFonts w:ascii="Arial" w:hAnsi="Arial" w:cs="Arial"/>
                              </w:rPr>
                              <w:t xml:space="preserve"> que afectan la demanda de tu producto o servicio </w:t>
                            </w:r>
                          </w:p>
                          <w:p w:rsid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ladecuadrcula4-nfasis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93"/>
                              <w:gridCol w:w="5091"/>
                            </w:tblGrid>
                            <w:tr w:rsidR="000A1D3C" w:rsidTr="000A1D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184" w:type="dxa"/>
                                  <w:gridSpan w:val="2"/>
                                </w:tcPr>
                                <w:p w:rsidR="000A1D3C" w:rsidRDefault="000A1D3C" w:rsidP="000A1D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Factores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explicativos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cuantificables</w:t>
                                  </w:r>
                                  <w:proofErr w:type="spellEnd"/>
                                </w:p>
                              </w:tc>
                            </w:tr>
                            <w:tr w:rsidR="000A1D3C" w:rsidRPr="000A1D3C" w:rsidTr="000A1D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93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Tamaño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 la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población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A1D3C" w:rsidRPr="000A1D3C" w:rsidTr="000A1D3C">
                              <w:trPr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93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Gustos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preferencias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A1D3C" w:rsidRPr="000A1D3C" w:rsidTr="000A1D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93" w:type="dxa"/>
                                </w:tcPr>
                                <w:p w:rsidR="000A1D3C" w:rsidRPr="000A1D3C" w:rsidRDefault="005D333E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Há</w:t>
                                  </w:r>
                                  <w:r w:rsidR="000A1D3C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bitos</w:t>
                                  </w:r>
                                  <w:proofErr w:type="spellEnd"/>
                                  <w:r w:rsidR="000A1D3C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 consume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A1D3C" w:rsidRPr="000A1D3C" w:rsidTr="000A1D3C">
                              <w:trPr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93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Nivel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ingresos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/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gasto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A1D3C" w:rsidRPr="000A1D3C" w:rsidTr="000A1D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93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Precio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A1D3C" w:rsidRPr="000A1D3C" w:rsidTr="000A1D3C">
                              <w:trPr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93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Niveles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producción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A1D3C" w:rsidRPr="000A1D3C" w:rsidTr="000A1D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93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Otros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ladecuadrcula4-nfasis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8"/>
                              <w:gridCol w:w="5076"/>
                            </w:tblGrid>
                            <w:tr w:rsidR="000A1D3C" w:rsidTr="000A1D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154" w:type="dxa"/>
                                  <w:gridSpan w:val="2"/>
                                </w:tcPr>
                                <w:p w:rsidR="000A1D3C" w:rsidRDefault="000A1D3C" w:rsidP="000A1D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Factores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explicativos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no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cuantificables</w:t>
                                  </w:r>
                                  <w:proofErr w:type="spellEnd"/>
                                </w:p>
                              </w:tc>
                            </w:tr>
                            <w:tr w:rsidR="000A1D3C" w:rsidTr="000A1D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2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78" w:type="dxa"/>
                                </w:tcPr>
                                <w:p w:rsidR="000A1D3C" w:rsidRPr="000A1D3C" w:rsidRDefault="000A1D3C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Factores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socio politicos que</w:t>
                                  </w:r>
                                  <w:r w:rsidR="005D333E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D333E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afectan</w:t>
                                  </w:r>
                                  <w:proofErr w:type="spellEnd"/>
                                  <w:r w:rsidR="005D333E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la </w:t>
                                  </w:r>
                                  <w:proofErr w:type="spellStart"/>
                                  <w:r w:rsidR="005D333E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demanda</w:t>
                                  </w:r>
                                  <w:proofErr w:type="spellEnd"/>
                                  <w:r w:rsidR="005D333E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del </w:t>
                                  </w:r>
                                  <w:proofErr w:type="spellStart"/>
                                  <w:r w:rsidR="005D333E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product</w:t>
                                  </w:r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o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servicio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75" w:type="dxa"/>
                                </w:tcPr>
                                <w:p w:rsid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1.</w:t>
                                  </w:r>
                                </w:p>
                                <w:p w:rsid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2.</w:t>
                                  </w:r>
                                </w:p>
                                <w:p w:rsid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3.</w:t>
                                  </w:r>
                                </w:p>
                                <w:p w:rsidR="000A1D3C" w:rsidRDefault="000A1D3C" w:rsidP="000A1D3C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A1D3C" w:rsidTr="000A1D3C">
                              <w:trPr>
                                <w:trHeight w:val="11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78" w:type="dxa"/>
                                </w:tcPr>
                                <w:p w:rsidR="000A1D3C" w:rsidRPr="000A1D3C" w:rsidRDefault="005D333E" w:rsidP="000A1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Medidas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políticas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econó</w:t>
                                  </w:r>
                                  <w:r w:rsidR="000A1D3C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micas</w:t>
                                  </w:r>
                                  <w:proofErr w:type="spellEnd"/>
                                  <w:r w:rsidR="000A1D3C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que</w:t>
                                  </w:r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afectan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la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demanda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del product o </w:t>
                                  </w:r>
                                  <w:r w:rsidR="000A1D3C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A1D3C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servicio</w:t>
                                  </w:r>
                                  <w:proofErr w:type="spellEnd"/>
                                  <w:r w:rsidR="000A1D3C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075" w:type="dxa"/>
                                </w:tcPr>
                                <w:p w:rsidR="000A1D3C" w:rsidRDefault="000A1D3C" w:rsidP="000A1D3C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1.</w:t>
                                  </w:r>
                                </w:p>
                                <w:p w:rsidR="000A1D3C" w:rsidRDefault="000A1D3C" w:rsidP="000A1D3C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2.</w:t>
                                  </w:r>
                                </w:p>
                                <w:p w:rsidR="000A1D3C" w:rsidRDefault="000A1D3C" w:rsidP="000A1D3C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3.</w:t>
                                  </w:r>
                                </w:p>
                                <w:p w:rsidR="000A1D3C" w:rsidRDefault="000A1D3C" w:rsidP="000A1D3C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E765A" w:rsidRPr="000A1D3C" w:rsidRDefault="00DE765A" w:rsidP="00ED77B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E765A" w:rsidRPr="000A1D3C" w:rsidRDefault="00DE765A" w:rsidP="00ED77B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D77BD" w:rsidRPr="000A1D3C" w:rsidRDefault="00ED77BD" w:rsidP="00ED77B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D77BD" w:rsidRPr="000A1D3C" w:rsidRDefault="00ED77BD" w:rsidP="00ED77B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D77BD" w:rsidRPr="000A1D3C" w:rsidRDefault="00ED77BD" w:rsidP="00ED77B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A6C7E" w:rsidRPr="000A1D3C" w:rsidRDefault="002A6C7E" w:rsidP="002A6C7E">
                            <w:pPr>
                              <w:pStyle w:val="Ttulo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7" o:spid="_x0000_s1038" type="#_x0000_t202" style="position:absolute;left:0;text-align:left;margin-left:51.75pt;margin-top:222pt;width:510pt;height:330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" filled="f" stroked="f">
                <v:textbox inset="0,0,0,0">
                  <w:txbxContent>
                    <w:p w:rsidR="00ED77BD" w:rsidRDefault="000A1D3C" w:rsidP="000A1D3C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Determina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5D333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5D333E">
                        <w:rPr>
                          <w:rFonts w:ascii="Arial" w:hAnsi="Arial" w:cs="Arial"/>
                        </w:rPr>
                        <w:t>cuá</w:t>
                      </w:r>
                      <w:r w:rsidR="00DE765A" w:rsidRPr="000A1D3C">
                        <w:rPr>
                          <w:rFonts w:ascii="Arial" w:hAnsi="Arial" w:cs="Arial"/>
                        </w:rPr>
                        <w:t>les</w:t>
                      </w:r>
                      <w:proofErr w:type="spellEnd"/>
                      <w:proofErr w:type="gramEnd"/>
                      <w:r w:rsidR="00DE765A" w:rsidRPr="000A1D3C">
                        <w:rPr>
                          <w:rFonts w:ascii="Arial" w:hAnsi="Arial" w:cs="Arial"/>
                        </w:rPr>
                        <w:t xml:space="preserve"> son </w:t>
                      </w:r>
                      <w:proofErr w:type="spellStart"/>
                      <w:r w:rsidR="00DE765A" w:rsidRPr="000A1D3C">
                        <w:rPr>
                          <w:rFonts w:ascii="Arial" w:hAnsi="Arial" w:cs="Arial"/>
                        </w:rPr>
                        <w:t>los</w:t>
                      </w:r>
                      <w:proofErr w:type="spellEnd"/>
                      <w:r w:rsidR="00DE765A" w:rsidRPr="000A1D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E765A" w:rsidRPr="000A1D3C">
                        <w:rPr>
                          <w:rFonts w:ascii="Arial" w:hAnsi="Arial" w:cs="Arial"/>
                        </w:rPr>
                        <w:t>factores</w:t>
                      </w:r>
                      <w:proofErr w:type="spellEnd"/>
                      <w:r w:rsidR="00DE765A" w:rsidRPr="000A1D3C">
                        <w:rPr>
                          <w:rFonts w:ascii="Arial" w:hAnsi="Arial" w:cs="Arial"/>
                        </w:rPr>
                        <w:t xml:space="preserve"> que afectan la demanda de tu producto o servicio </w:t>
                      </w:r>
                    </w:p>
                    <w:p w:rsidR="000A1D3C" w:rsidRDefault="000A1D3C" w:rsidP="000A1D3C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ladecuadrcula4-nfasis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93"/>
                        <w:gridCol w:w="5091"/>
                      </w:tblGrid>
                      <w:tr w:rsidR="000A1D3C" w:rsidTr="000A1D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184" w:type="dxa"/>
                            <w:gridSpan w:val="2"/>
                          </w:tcPr>
                          <w:p w:rsidR="000A1D3C" w:rsidRDefault="000A1D3C" w:rsidP="000A1D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Factores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explicativos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cuantificables</w:t>
                            </w:r>
                            <w:proofErr w:type="spellEnd"/>
                          </w:p>
                        </w:tc>
                      </w:tr>
                      <w:tr w:rsidR="000A1D3C" w:rsidRPr="000A1D3C" w:rsidTr="000A1D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93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Tamaño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de la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población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90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0A1D3C" w:rsidRPr="000A1D3C" w:rsidTr="000A1D3C">
                        <w:trPr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93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Gustos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y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preferencias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90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0A1D3C" w:rsidRPr="000A1D3C" w:rsidTr="000A1D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93" w:type="dxa"/>
                          </w:tcPr>
                          <w:p w:rsidR="000A1D3C" w:rsidRPr="000A1D3C" w:rsidRDefault="005D333E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Há</w:t>
                            </w:r>
                            <w:r w:rsidR="000A1D3C" w:rsidRPr="000A1D3C">
                              <w:rPr>
                                <w:rFonts w:ascii="Arial" w:hAnsi="Arial" w:cs="Arial"/>
                                <w:b w:val="0"/>
                              </w:rPr>
                              <w:t>bitos</w:t>
                            </w:r>
                            <w:proofErr w:type="spellEnd"/>
                            <w:r w:rsidR="000A1D3C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de consume </w:t>
                            </w:r>
                          </w:p>
                        </w:tc>
                        <w:tc>
                          <w:tcPr>
                            <w:tcW w:w="5090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0A1D3C" w:rsidRPr="000A1D3C" w:rsidTr="000A1D3C">
                        <w:trPr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93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Nivel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de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ingresos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/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gasto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90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0A1D3C" w:rsidRPr="000A1D3C" w:rsidTr="000A1D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93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Precio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90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0A1D3C" w:rsidRPr="000A1D3C" w:rsidTr="000A1D3C">
                        <w:trPr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93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Niveles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de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producción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90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0A1D3C" w:rsidRPr="000A1D3C" w:rsidTr="000A1D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93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Otros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90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0A1D3C" w:rsidRPr="000A1D3C" w:rsidRDefault="000A1D3C" w:rsidP="000A1D3C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ladecuadrcula4-nfasis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78"/>
                        <w:gridCol w:w="5076"/>
                      </w:tblGrid>
                      <w:tr w:rsidR="000A1D3C" w:rsidTr="000A1D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154" w:type="dxa"/>
                            <w:gridSpan w:val="2"/>
                          </w:tcPr>
                          <w:p w:rsidR="000A1D3C" w:rsidRDefault="000A1D3C" w:rsidP="000A1D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Factores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explicativos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 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cuantificables</w:t>
                            </w:r>
                            <w:proofErr w:type="spellEnd"/>
                          </w:p>
                        </w:tc>
                      </w:tr>
                      <w:tr w:rsidR="000A1D3C" w:rsidTr="000A1D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2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78" w:type="dxa"/>
                          </w:tcPr>
                          <w:p w:rsidR="000A1D3C" w:rsidRPr="000A1D3C" w:rsidRDefault="000A1D3C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Factores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socio politicos que</w:t>
                            </w:r>
                            <w:r w:rsidR="005D333E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="005D333E">
                              <w:rPr>
                                <w:rFonts w:ascii="Arial" w:hAnsi="Arial" w:cs="Arial"/>
                                <w:b w:val="0"/>
                              </w:rPr>
                              <w:t>afectan</w:t>
                            </w:r>
                            <w:proofErr w:type="spellEnd"/>
                            <w:r w:rsidR="005D333E">
                              <w:rPr>
                                <w:rFonts w:ascii="Arial" w:hAnsi="Arial" w:cs="Arial"/>
                                <w:b w:val="0"/>
                              </w:rPr>
                              <w:t xml:space="preserve"> la </w:t>
                            </w:r>
                            <w:proofErr w:type="spellStart"/>
                            <w:r w:rsidR="005D333E">
                              <w:rPr>
                                <w:rFonts w:ascii="Arial" w:hAnsi="Arial" w:cs="Arial"/>
                                <w:b w:val="0"/>
                              </w:rPr>
                              <w:t>demanda</w:t>
                            </w:r>
                            <w:proofErr w:type="spellEnd"/>
                            <w:r w:rsidR="005D333E">
                              <w:rPr>
                                <w:rFonts w:ascii="Arial" w:hAnsi="Arial" w:cs="Arial"/>
                                <w:b w:val="0"/>
                              </w:rPr>
                              <w:t xml:space="preserve"> del </w:t>
                            </w:r>
                            <w:proofErr w:type="spellStart"/>
                            <w:r w:rsidR="005D333E">
                              <w:rPr>
                                <w:rFonts w:ascii="Arial" w:hAnsi="Arial" w:cs="Arial"/>
                                <w:b w:val="0"/>
                              </w:rPr>
                              <w:t>product</w:t>
                            </w:r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o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servicio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75" w:type="dxa"/>
                          </w:tcPr>
                          <w:p w:rsid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1.</w:t>
                            </w:r>
                          </w:p>
                          <w:p w:rsid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2.</w:t>
                            </w:r>
                          </w:p>
                          <w:p w:rsid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</w:t>
                            </w:r>
                          </w:p>
                          <w:p w:rsidR="000A1D3C" w:rsidRDefault="000A1D3C" w:rsidP="000A1D3C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0A1D3C" w:rsidTr="000A1D3C">
                        <w:trPr>
                          <w:trHeight w:val="11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78" w:type="dxa"/>
                          </w:tcPr>
                          <w:p w:rsidR="000A1D3C" w:rsidRPr="000A1D3C" w:rsidRDefault="005D333E" w:rsidP="000A1D3C">
                            <w:pPr>
                              <w:jc w:val="both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Medidas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políticas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econó</w:t>
                            </w:r>
                            <w:r w:rsidR="000A1D3C" w:rsidRPr="000A1D3C">
                              <w:rPr>
                                <w:rFonts w:ascii="Arial" w:hAnsi="Arial" w:cs="Arial"/>
                                <w:b w:val="0"/>
                              </w:rPr>
                              <w:t>micas</w:t>
                            </w:r>
                            <w:proofErr w:type="spellEnd"/>
                            <w:r w:rsidR="000A1D3C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que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afectan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demanda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 xml:space="preserve"> del product o </w:t>
                            </w:r>
                            <w:r w:rsidR="000A1D3C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="000A1D3C" w:rsidRPr="000A1D3C">
                              <w:rPr>
                                <w:rFonts w:ascii="Arial" w:hAnsi="Arial" w:cs="Arial"/>
                                <w:b w:val="0"/>
                              </w:rPr>
                              <w:t>servicio</w:t>
                            </w:r>
                            <w:proofErr w:type="spellEnd"/>
                            <w:r w:rsidR="000A1D3C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075" w:type="dxa"/>
                          </w:tcPr>
                          <w:p w:rsidR="000A1D3C" w:rsidRDefault="000A1D3C" w:rsidP="000A1D3C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1.</w:t>
                            </w:r>
                          </w:p>
                          <w:p w:rsidR="000A1D3C" w:rsidRDefault="000A1D3C" w:rsidP="000A1D3C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2.</w:t>
                            </w:r>
                          </w:p>
                          <w:p w:rsidR="000A1D3C" w:rsidRDefault="000A1D3C" w:rsidP="000A1D3C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</w:t>
                            </w:r>
                          </w:p>
                          <w:p w:rsidR="000A1D3C" w:rsidRDefault="000A1D3C" w:rsidP="000A1D3C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DE765A" w:rsidRPr="000A1D3C" w:rsidRDefault="00DE765A" w:rsidP="00ED77B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E765A" w:rsidRPr="000A1D3C" w:rsidRDefault="00DE765A" w:rsidP="00ED77B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D77BD" w:rsidRPr="000A1D3C" w:rsidRDefault="00ED77BD" w:rsidP="00ED77B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D77BD" w:rsidRPr="000A1D3C" w:rsidRDefault="00ED77BD" w:rsidP="00ED77BD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ED77BD" w:rsidRPr="000A1D3C" w:rsidRDefault="00ED77BD" w:rsidP="00ED77B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A6C7E" w:rsidRPr="000A1D3C" w:rsidRDefault="002A6C7E" w:rsidP="002A6C7E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1D3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1276350</wp:posOffset>
                </wp:positionV>
                <wp:extent cx="6566535" cy="1514475"/>
                <wp:effectExtent l="0" t="0" r="5715" b="9525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653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Pr="00DE765A" w:rsidRDefault="00DE765A" w:rsidP="00DE765A">
                            <w:pPr>
                              <w:pStyle w:val="Ttulo1"/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5D333E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etermina</w:t>
                            </w:r>
                            <w:proofErr w:type="spellEnd"/>
                            <w:r w:rsidR="005D333E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5D333E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cuá</w:t>
                            </w:r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las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siguientes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clasificaciones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corresponde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bien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servicio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70B6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studio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E765A" w:rsidRPr="00DE765A" w:rsidRDefault="00DE765A" w:rsidP="00DE765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ladecuadrcula4-nfasis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6"/>
                              <w:gridCol w:w="5165"/>
                            </w:tblGrid>
                            <w:tr w:rsidR="00DE765A" w:rsidRPr="00DE765A" w:rsidTr="00DE765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173" w:type="dxa"/>
                                </w:tcPr>
                                <w:p w:rsidR="00DE765A" w:rsidRPr="00DE765A" w:rsidRDefault="00DE765A" w:rsidP="00DE76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DE765A">
                                    <w:rPr>
                                      <w:rFonts w:ascii="Arial" w:hAnsi="Arial" w:cs="Arial"/>
                                    </w:rPr>
                                    <w:t>Tipo</w:t>
                                  </w:r>
                                  <w:proofErr w:type="spellEnd"/>
                                  <w:r w:rsidRPr="00DE765A">
                                    <w:rPr>
                                      <w:rFonts w:ascii="Arial" w:hAnsi="Arial" w:cs="Arial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DE765A">
                                    <w:rPr>
                                      <w:rFonts w:ascii="Arial" w:hAnsi="Arial" w:cs="Arial"/>
                                    </w:rPr>
                                    <w:t>demanda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73" w:type="dxa"/>
                                </w:tcPr>
                                <w:p w:rsidR="00DE765A" w:rsidRPr="00DE765A" w:rsidRDefault="005D333E" w:rsidP="00DE765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¿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Por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qué</w:t>
                                  </w:r>
                                  <w:proofErr w:type="spellEnd"/>
                                  <w:r w:rsidR="00DE765A" w:rsidRPr="00DE765A">
                                    <w:rPr>
                                      <w:rFonts w:ascii="Arial" w:hAnsi="Arial" w:cs="Arial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DE765A" w:rsidRPr="00DE765A" w:rsidTr="00DE76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173" w:type="dxa"/>
                                </w:tcPr>
                                <w:p w:rsidR="00DE765A" w:rsidRPr="000A1D3C" w:rsidRDefault="005D333E" w:rsidP="00DE765A">
                                  <w:pPr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Bienes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consumo</w:t>
                                  </w:r>
                                  <w:proofErr w:type="spellEnd"/>
                                  <w:r w:rsidR="00DE765A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="00DE765A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esencial</w:t>
                                  </w:r>
                                  <w:proofErr w:type="spellEnd"/>
                                  <w:r w:rsidR="00DE765A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173" w:type="dxa"/>
                                </w:tcPr>
                                <w:p w:rsidR="00DE765A" w:rsidRPr="00DE765A" w:rsidRDefault="00DE765A" w:rsidP="00DE765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E765A" w:rsidRPr="00DE765A" w:rsidTr="00DE765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173" w:type="dxa"/>
                                </w:tcPr>
                                <w:p w:rsidR="00DE765A" w:rsidRPr="000A1D3C" w:rsidRDefault="005D333E" w:rsidP="00DE765A">
                                  <w:pPr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Bienes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consumo</w:t>
                                  </w:r>
                                  <w:proofErr w:type="spellEnd"/>
                                  <w:r w:rsidR="00DE765A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="00DE765A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suntuario</w:t>
                                  </w:r>
                                  <w:proofErr w:type="spellEnd"/>
                                  <w:r w:rsidR="00DE765A"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173" w:type="dxa"/>
                                </w:tcPr>
                                <w:p w:rsidR="00DE765A" w:rsidRPr="00DE765A" w:rsidRDefault="00DE765A" w:rsidP="00DE765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E765A" w:rsidRPr="00DE765A" w:rsidTr="00DE76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173" w:type="dxa"/>
                                </w:tcPr>
                                <w:p w:rsidR="00DE765A" w:rsidRPr="000A1D3C" w:rsidRDefault="00DE765A" w:rsidP="00DE765A">
                                  <w:pPr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Bienes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intermedios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o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demanda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dependiente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173" w:type="dxa"/>
                                </w:tcPr>
                                <w:p w:rsidR="00DE765A" w:rsidRPr="00DE765A" w:rsidRDefault="00DE765A" w:rsidP="00DE765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E765A" w:rsidRPr="00DE765A" w:rsidTr="00DE765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173" w:type="dxa"/>
                                </w:tcPr>
                                <w:p w:rsidR="00DE765A" w:rsidRPr="000A1D3C" w:rsidRDefault="00DE765A" w:rsidP="00DE765A">
                                  <w:pPr>
                                    <w:rPr>
                                      <w:rFonts w:ascii="Arial" w:hAnsi="Arial" w:cs="Arial"/>
                                      <w:b w:val="0"/>
                                    </w:rPr>
                                  </w:pPr>
                                  <w:proofErr w:type="spellStart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>Bienes</w:t>
                                  </w:r>
                                  <w:proofErr w:type="spellEnd"/>
                                  <w:r w:rsidRPr="000A1D3C">
                                    <w:rPr>
                                      <w:rFonts w:ascii="Arial" w:hAnsi="Arial" w:cs="Arial"/>
                                      <w:b w:val="0"/>
                                    </w:rPr>
                                    <w:t xml:space="preserve"> de capital </w:t>
                                  </w:r>
                                </w:p>
                              </w:tc>
                              <w:tc>
                                <w:tcPr>
                                  <w:tcW w:w="5173" w:type="dxa"/>
                                </w:tcPr>
                                <w:p w:rsidR="00DE765A" w:rsidRPr="00DE765A" w:rsidRDefault="00DE765A" w:rsidP="00DE765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E765A" w:rsidRPr="00DE765A" w:rsidRDefault="00DE765A" w:rsidP="00DE765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43.5pt;margin-top:100.5pt;width:517.05pt;height:119.2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6rDswIAALQ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" filled="f" stroked="f">
                <v:textbox inset="0,0,0,0">
                  <w:txbxContent>
                    <w:p w:rsidR="00EE0F22" w:rsidRPr="00DE765A" w:rsidRDefault="00DE765A" w:rsidP="00DE765A">
                      <w:pPr>
                        <w:pStyle w:val="Ttulo1"/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5D333E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etermina</w:t>
                      </w:r>
                      <w:proofErr w:type="spellEnd"/>
                      <w:r w:rsidR="005D333E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5D333E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cuá</w:t>
                      </w:r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de las </w:t>
                      </w:r>
                      <w:proofErr w:type="spellStart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siguientes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clasificaciones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corresponde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el </w:t>
                      </w:r>
                      <w:proofErr w:type="spellStart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bien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o </w:t>
                      </w:r>
                      <w:proofErr w:type="spellStart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servicio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70B6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studio</w:t>
                      </w:r>
                      <w:proofErr w:type="spellEnd"/>
                      <w:r w:rsidRPr="00DE765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E765A" w:rsidRPr="00DE765A" w:rsidRDefault="00DE765A" w:rsidP="00DE765A">
                      <w:pPr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ladecuadrcula4-nfasis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66"/>
                        <w:gridCol w:w="5165"/>
                      </w:tblGrid>
                      <w:tr w:rsidR="00DE765A" w:rsidRPr="00DE765A" w:rsidTr="00DE765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173" w:type="dxa"/>
                          </w:tcPr>
                          <w:p w:rsidR="00DE765A" w:rsidRPr="00DE765A" w:rsidRDefault="00DE765A" w:rsidP="00DE765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E765A">
                              <w:rPr>
                                <w:rFonts w:ascii="Arial" w:hAnsi="Arial" w:cs="Arial"/>
                              </w:rPr>
                              <w:t>Tipo</w:t>
                            </w:r>
                            <w:proofErr w:type="spellEnd"/>
                            <w:r w:rsidRPr="00DE765A"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 w:rsidRPr="00DE765A">
                              <w:rPr>
                                <w:rFonts w:ascii="Arial" w:hAnsi="Arial" w:cs="Arial"/>
                              </w:rPr>
                              <w:t>demanda</w:t>
                            </w:r>
                            <w:proofErr w:type="spellEnd"/>
                          </w:p>
                        </w:tc>
                        <w:tc>
                          <w:tcPr>
                            <w:tcW w:w="5173" w:type="dxa"/>
                          </w:tcPr>
                          <w:p w:rsidR="00DE765A" w:rsidRPr="00DE765A" w:rsidRDefault="005D333E" w:rsidP="00DE765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qué</w:t>
                            </w:r>
                            <w:proofErr w:type="spellEnd"/>
                            <w:r w:rsidR="00DE765A" w:rsidRPr="00DE765A">
                              <w:rPr>
                                <w:rFonts w:ascii="Arial" w:hAnsi="Arial" w:cs="Arial"/>
                              </w:rPr>
                              <w:t>?</w:t>
                            </w:r>
                          </w:p>
                        </w:tc>
                      </w:tr>
                      <w:tr w:rsidR="00DE765A" w:rsidRPr="00DE765A" w:rsidTr="00DE76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173" w:type="dxa"/>
                          </w:tcPr>
                          <w:p w:rsidR="00DE765A" w:rsidRPr="000A1D3C" w:rsidRDefault="005D333E" w:rsidP="00DE765A">
                            <w:pPr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Bienes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consumo</w:t>
                            </w:r>
                            <w:proofErr w:type="spellEnd"/>
                            <w:r w:rsidR="00DE765A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="00DE765A" w:rsidRPr="000A1D3C">
                              <w:rPr>
                                <w:rFonts w:ascii="Arial" w:hAnsi="Arial" w:cs="Arial"/>
                                <w:b w:val="0"/>
                              </w:rPr>
                              <w:t>esencial</w:t>
                            </w:r>
                            <w:proofErr w:type="spellEnd"/>
                            <w:r w:rsidR="00DE765A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173" w:type="dxa"/>
                          </w:tcPr>
                          <w:p w:rsidR="00DE765A" w:rsidRPr="00DE765A" w:rsidRDefault="00DE765A" w:rsidP="00DE765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E765A" w:rsidRPr="00DE765A" w:rsidTr="00DE765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173" w:type="dxa"/>
                          </w:tcPr>
                          <w:p w:rsidR="00DE765A" w:rsidRPr="000A1D3C" w:rsidRDefault="005D333E" w:rsidP="00DE765A">
                            <w:pPr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Bienes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</w:rPr>
                              <w:t>consumo</w:t>
                            </w:r>
                            <w:proofErr w:type="spellEnd"/>
                            <w:r w:rsidR="00DE765A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="00DE765A" w:rsidRPr="000A1D3C">
                              <w:rPr>
                                <w:rFonts w:ascii="Arial" w:hAnsi="Arial" w:cs="Arial"/>
                                <w:b w:val="0"/>
                              </w:rPr>
                              <w:t>suntuario</w:t>
                            </w:r>
                            <w:proofErr w:type="spellEnd"/>
                            <w:r w:rsidR="00DE765A"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173" w:type="dxa"/>
                          </w:tcPr>
                          <w:p w:rsidR="00DE765A" w:rsidRPr="00DE765A" w:rsidRDefault="00DE765A" w:rsidP="00DE765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E765A" w:rsidRPr="00DE765A" w:rsidTr="00DE76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173" w:type="dxa"/>
                          </w:tcPr>
                          <w:p w:rsidR="00DE765A" w:rsidRPr="000A1D3C" w:rsidRDefault="00DE765A" w:rsidP="00DE765A">
                            <w:pPr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Bienes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intermedios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o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demanda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dependiente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173" w:type="dxa"/>
                          </w:tcPr>
                          <w:p w:rsidR="00DE765A" w:rsidRPr="00DE765A" w:rsidRDefault="00DE765A" w:rsidP="00DE765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E765A" w:rsidRPr="00DE765A" w:rsidTr="00DE765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173" w:type="dxa"/>
                          </w:tcPr>
                          <w:p w:rsidR="00DE765A" w:rsidRPr="000A1D3C" w:rsidRDefault="00DE765A" w:rsidP="00DE765A">
                            <w:pPr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proofErr w:type="spellStart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>Bienes</w:t>
                            </w:r>
                            <w:proofErr w:type="spellEnd"/>
                            <w:r w:rsidRPr="000A1D3C">
                              <w:rPr>
                                <w:rFonts w:ascii="Arial" w:hAnsi="Arial" w:cs="Arial"/>
                                <w:b w:val="0"/>
                              </w:rPr>
                              <w:t xml:space="preserve"> de capital </w:t>
                            </w:r>
                          </w:p>
                        </w:tc>
                        <w:tc>
                          <w:tcPr>
                            <w:tcW w:w="5173" w:type="dxa"/>
                          </w:tcPr>
                          <w:p w:rsidR="00DE765A" w:rsidRPr="00DE765A" w:rsidRDefault="00DE765A" w:rsidP="00DE765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DE765A" w:rsidRPr="00DE765A" w:rsidRDefault="00DE765A" w:rsidP="00DE765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1D3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2229485</wp:posOffset>
                </wp:positionH>
                <wp:positionV relativeFrom="page">
                  <wp:posOffset>7837170</wp:posOffset>
                </wp:positionV>
                <wp:extent cx="4218305" cy="1369695"/>
                <wp:effectExtent l="19050" t="19050" r="29845" b="40005"/>
                <wp:wrapNone/>
                <wp:docPr id="2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8305" cy="1369695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E0F22" w:rsidRPr="00055AB7" w:rsidRDefault="002A6C7E" w:rsidP="000A1D3C">
                            <w:pPr>
                              <w:pStyle w:val="Textoindependiente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0A1D3C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Haz una descripción de las cualidades y características del mercado que necesita tu producto o servicio </w:t>
                            </w:r>
                            <w:r w:rsidR="005D333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que se incorporaran a tu texto de tu Plan de Negocios en el numeral 3.5.1 análisis de la demanda y lo primero es describir nuestro mercado.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0" o:spid="_x0000_s1040" type="#_x0000_t176" style="position:absolute;left:0;text-align:left;margin-left:175.55pt;margin-top:617.1pt;width:332.15pt;height:107.8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" fillcolor="white [3201]" strokecolor="#4bacc6 [3208]" strokeweight="5pt">
                <v:stroke linestyle="thickThin"/>
                <v:shadow color="#868686"/>
                <v:textbox inset="0,0,,0">
                  <w:txbxContent>
                    <w:p w:rsidR="00EE0F22" w:rsidRPr="00055AB7" w:rsidRDefault="002A6C7E" w:rsidP="000A1D3C">
                      <w:pPr>
                        <w:pStyle w:val="Textoindependiente"/>
                        <w:rPr>
                          <w:rFonts w:asciiTheme="minorHAnsi" w:hAnsiTheme="min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0A1D3C">
                        <w:rPr>
                          <w:sz w:val="24"/>
                          <w:szCs w:val="24"/>
                          <w:lang w:val="es-ES"/>
                        </w:rPr>
                        <w:t xml:space="preserve">Haz una descripción de las cualidades y características del mercado que necesita tu producto o servicio </w:t>
                      </w:r>
                      <w:r w:rsidR="005D333E">
                        <w:rPr>
                          <w:sz w:val="24"/>
                          <w:szCs w:val="24"/>
                          <w:lang w:val="es-ES"/>
                        </w:rPr>
                        <w:t xml:space="preserve">que se incorporaran a tu texto de tu Plan de Negocios en el numeral 3.5.1 análisis de la demanda y lo primero es describir nuestro mercado. 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1D3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173990</wp:posOffset>
                </wp:positionH>
                <wp:positionV relativeFrom="page">
                  <wp:posOffset>8825230</wp:posOffset>
                </wp:positionV>
                <wp:extent cx="1743710" cy="505460"/>
                <wp:effectExtent l="19050" t="266700" r="0" b="199390"/>
                <wp:wrapNone/>
                <wp:docPr id="23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408883">
                          <a:off x="0" y="0"/>
                          <a:ext cx="1743710" cy="5054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107763" dir="135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E0F22" w:rsidRPr="00AC0FF0" w:rsidRDefault="00B313CD" w:rsidP="00AC0F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C0FF0">
                              <w:rPr>
                                <w:b/>
                                <w:color w:val="000000" w:themeColor="text1"/>
                              </w:rPr>
                              <w:t>RETO: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7" o:spid="_x0000_s1041" style="position:absolute;left:0;text-align:left;margin-left:13.7pt;margin-top:694.9pt;width:137.3pt;height:39.8pt;rotation:-1538876fd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" fillcolor="#4bacc6 [3208]" strokecolor="#f2f2f2 [3041]" strokeweight="3pt">
                <v:shadow on="t" color="#205867 [1608]" opacity=".5" offset="-6pt,-6pt"/>
                <v:textbox>
                  <w:txbxContent>
                    <w:p w:rsidR="00EE0F22" w:rsidRPr="00AC0FF0" w:rsidRDefault="00B313CD" w:rsidP="00AC0FF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C0FF0">
                        <w:rPr>
                          <w:b/>
                          <w:color w:val="000000" w:themeColor="text1"/>
                        </w:rPr>
                        <w:t>RETO: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0A1D3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4197985</wp:posOffset>
                </wp:positionH>
                <wp:positionV relativeFrom="margin">
                  <wp:align>bottom</wp:align>
                </wp:positionV>
                <wp:extent cx="1743710" cy="440055"/>
                <wp:effectExtent l="95250" t="95250" r="27940" b="23495"/>
                <wp:wrapNone/>
                <wp:docPr id="26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440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107763" dir="135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C0FF0" w:rsidRPr="00AC0FF0" w:rsidRDefault="00055AB7" w:rsidP="00AC0F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Éxito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3" o:spid="_x0000_s1042" style="position:absolute;left:0;text-align:left;margin-left:330.55pt;margin-top:0;width:137.3pt;height:34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" fillcolor="#4bacc6 [3208]" strokecolor="#f2f2f2 [3041]" strokeweight="3pt">
                <v:shadow on="t" color="#205867 [1608]" opacity=".5" offset="-6pt,-6pt"/>
                <v:textbox style="mso-fit-shape-to-text:t">
                  <w:txbxContent>
                    <w:p w:rsidR="00AC0FF0" w:rsidRPr="00AC0FF0" w:rsidRDefault="00055AB7" w:rsidP="00AC0FF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Éxito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0" r="0" b="0"/>
                <wp:wrapNone/>
                <wp:docPr id="21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43" type="#_x0000_t202" style="position:absolute;left:0;text-align:left;margin-left:200pt;margin-top:97pt;width:7.2pt;height:7.2pt;z-index:2516541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QwHhk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0" b="0"/>
                <wp:wrapNone/>
                <wp:docPr id="20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44" type="#_x0000_t202" style="position:absolute;left:0;text-align:left;margin-left:201pt;margin-top:351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KsH7+q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0" r="0" b="0"/>
                <wp:wrapNone/>
                <wp:docPr id="19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45" type="#_x0000_t202" style="position:absolute;left:0;text-align:left;margin-left:201pt;margin-top:604pt;width:7.2pt;height:7.2pt;z-index:2516561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0" t="0" r="0" b="0"/>
                <wp:wrapNone/>
                <wp:docPr id="18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46" type="#_x0000_t202" style="position:absolute;left:0;text-align:left;margin-left:43pt;margin-top:98pt;width:7.2pt;height:7.2pt;z-index: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0" r="0" b="0"/>
                <wp:wrapNone/>
                <wp:docPr id="17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47" type="#_x0000_t202" style="position:absolute;left:0;text-align:left;margin-left:43.2pt;margin-top:451pt;width:7.2pt;height:7.2pt;z-index:2516582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Caq4qgsQIAALw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2540000</wp:posOffset>
                </wp:positionH>
                <wp:positionV relativeFrom="page">
                  <wp:posOffset>1051560</wp:posOffset>
                </wp:positionV>
                <wp:extent cx="91440" cy="91440"/>
                <wp:effectExtent l="0" t="0" r="0" b="0"/>
                <wp:wrapNone/>
                <wp:docPr id="16" name="Text Box 17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48" type="#_x0000_t202" style="position:absolute;left:0;text-align:left;margin-left:200pt;margin-top:82.8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2517140</wp:posOffset>
                </wp:positionH>
                <wp:positionV relativeFrom="page">
                  <wp:posOffset>4051300</wp:posOffset>
                </wp:positionV>
                <wp:extent cx="91440" cy="91440"/>
                <wp:effectExtent l="0" t="0" r="0" b="0"/>
                <wp:wrapNone/>
                <wp:docPr id="15" name="Text Box 17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49" type="#_x0000_t202" style="position:absolute;left:0;text-align:left;margin-left:198.2pt;margin-top:319pt;width:7.2pt;height:7.2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2527300</wp:posOffset>
                </wp:positionH>
                <wp:positionV relativeFrom="page">
                  <wp:posOffset>6934200</wp:posOffset>
                </wp:positionV>
                <wp:extent cx="91440" cy="91440"/>
                <wp:effectExtent l="0" t="0" r="0" b="0"/>
                <wp:wrapNone/>
                <wp:docPr id="14" name="Text Box 18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50" type="#_x0000_t202" style="position:absolute;left:0;text-align:left;margin-left:199pt;margin-top:546pt;width:7.2pt;height:7.2pt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0" t="0" r="0" b="0"/>
                <wp:wrapNone/>
                <wp:docPr id="13" name="Text Box 18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51" type="#_x0000_t202" style="position:absolute;left:0;text-align:left;margin-left:43pt;margin-top:98pt;width:7.2pt;height:7.2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5547360</wp:posOffset>
                </wp:positionV>
                <wp:extent cx="91440" cy="91440"/>
                <wp:effectExtent l="0" t="0" r="0" b="0"/>
                <wp:wrapNone/>
                <wp:docPr id="12" name="Text Box 18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2" type="#_x0000_t202" style="position:absolute;left:0;text-align:left;margin-left:42.2pt;margin-top:436.8pt;width:7.2pt;height:7.2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2540000</wp:posOffset>
                </wp:positionH>
                <wp:positionV relativeFrom="page">
                  <wp:posOffset>279400</wp:posOffset>
                </wp:positionV>
                <wp:extent cx="91440" cy="91440"/>
                <wp:effectExtent l="0" t="0" r="0" b="0"/>
                <wp:wrapNone/>
                <wp:docPr id="11" name="Text Box 22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53" type="#_x0000_t202" style="position:absolute;left:0;text-align:left;margin-left:200pt;margin-top:22pt;width:7.2pt;height:7.2pt;z-index:2516643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2715260</wp:posOffset>
                </wp:positionV>
                <wp:extent cx="91440" cy="91440"/>
                <wp:effectExtent l="0" t="0" r="0" b="0"/>
                <wp:wrapNone/>
                <wp:docPr id="10" name="Text Box 22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54" type="#_x0000_t202" style="position:absolute;left:0;text-align:left;margin-left:201pt;margin-top:213.8pt;width:7.2pt;height:7.2pt;z-index:2516654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20DD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2565400</wp:posOffset>
                </wp:positionH>
                <wp:positionV relativeFrom="page">
                  <wp:posOffset>4597400</wp:posOffset>
                </wp:positionV>
                <wp:extent cx="91440" cy="91440"/>
                <wp:effectExtent l="0" t="0" r="0" b="0"/>
                <wp:wrapNone/>
                <wp:docPr id="9" name="Text Box 22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22" w:rsidRDefault="00EE0F2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55" type="#_x0000_t202" style="position:absolute;left:0;text-align:left;margin-left:202pt;margin-top:362pt;width:7.2pt;height:7.2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" filled="f" stroked="f">
                <v:textbox inset="0,0,0,0">
                  <w:txbxContent>
                    <w:p w:rsidR="00EE0F22" w:rsidRDefault="00EE0F22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D1D15" w:rsidSect="00DD1D15">
      <w:headerReference w:type="even" r:id="rId7"/>
      <w:headerReference w:type="default" r:id="rId8"/>
      <w:pgSz w:w="11907" w:h="16839"/>
      <w:pgMar w:top="1440" w:right="1800" w:bottom="720" w:left="180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3C7" w:rsidRDefault="002F53C7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2F53C7" w:rsidRDefault="002F53C7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3C7" w:rsidRDefault="002F53C7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2F53C7" w:rsidRDefault="002F53C7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F22" w:rsidRDefault="00D520DD">
    <w:pPr>
      <w:pStyle w:val="Encabezado"/>
      <w:rPr>
        <w:lang w:val="es-ES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4600575</wp:posOffset>
              </wp:positionH>
              <wp:positionV relativeFrom="page">
                <wp:posOffset>485775</wp:posOffset>
              </wp:positionV>
              <wp:extent cx="2486025" cy="32321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F22" w:rsidRDefault="00B313CD">
                          <w:pPr>
                            <w:pStyle w:val="PageTitle"/>
                          </w:pPr>
                          <w:r>
                            <w:t xml:space="preserve">administraciòn de proyectos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6" type="#_x0000_t202" style="position:absolute;margin-left:362.25pt;margin-top:38.25pt;width:195.75pt;height:25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" filled="f" stroked="f">
              <v:textbox style="mso-fit-shape-to-text:t" inset=",7.2pt,,7.2pt">
                <w:txbxContent>
                  <w:p w:rsidR="00EE0F22" w:rsidRDefault="00B313CD">
                    <w:pPr>
                      <w:pStyle w:val="PageTitle"/>
                    </w:pPr>
                    <w:r>
                      <w:t xml:space="preserve">administraciòn de proyectos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594360</wp:posOffset>
              </wp:positionH>
              <wp:positionV relativeFrom="page">
                <wp:posOffset>485775</wp:posOffset>
              </wp:positionV>
              <wp:extent cx="1384300" cy="32321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F22" w:rsidRDefault="00EE0F22">
                          <w:pPr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t xml:space="preserve">Página </w:t>
                          </w:r>
                          <w:r w:rsidR="00B42455"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 PAGE </w:instrText>
                          </w:r>
                          <w:r w:rsidR="00B42455">
                            <w:rPr>
                              <w:rStyle w:val="Nmerodepgina"/>
                            </w:rPr>
                            <w:fldChar w:fldCharType="separate"/>
                          </w:r>
                          <w:r w:rsidR="005D333E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 w:rsidR="00B42455"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7" type="#_x0000_t202" style="position:absolute;margin-left:46.8pt;margin-top:38.25pt;width:109pt;height:25.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" filled="f" stroked="f">
              <v:textbox style="mso-fit-shape-to-text:t" inset=",7.2pt,,7.2pt">
                <w:txbxContent>
                  <w:p w:rsidR="00EE0F22" w:rsidRDefault="00EE0F22">
                    <w:pPr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t xml:space="preserve">Página </w:t>
                    </w:r>
                    <w:r w:rsidR="00B42455"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 PAGE </w:instrText>
                    </w:r>
                    <w:r w:rsidR="00B42455">
                      <w:rPr>
                        <w:rStyle w:val="Nmerodepgina"/>
                      </w:rPr>
                      <w:fldChar w:fldCharType="separate"/>
                    </w:r>
                    <w:r w:rsidR="005D333E">
                      <w:rPr>
                        <w:rStyle w:val="Nmerodepgina"/>
                        <w:noProof/>
                      </w:rPr>
                      <w:t>2</w:t>
                    </w:r>
                    <w:r w:rsidR="00B42455"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365760</wp:posOffset>
              </wp:positionV>
              <wp:extent cx="7086600" cy="52578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F22" w:rsidRDefault="00B56460">
                          <w:r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  <w:szCs w:val="20"/>
                              <w:lang w:val="es-MX" w:eastAsia="es-MX" w:bidi="ar-SA"/>
                            </w:rPr>
                            <w:drawing>
                              <wp:inline distT="0" distB="0" distL="0" distR="0">
                                <wp:extent cx="6858000" cy="342900"/>
                                <wp:effectExtent l="19050" t="0" r="0" b="0"/>
                                <wp:docPr id="1" name="Imagen 1" descr="gradi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gradi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b="7857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8" type="#_x0000_t202" style="position:absolute;margin-left:0;margin-top:28.8pt;width:558pt;height:41.4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" filled="f" stroked="f">
              <v:textbox style="mso-fit-shape-to-text:t" inset=",7.2pt,,7.2pt">
                <w:txbxContent>
                  <w:p w:rsidR="00EE0F22" w:rsidRDefault="00B56460">
                    <w:r>
                      <w:rPr>
                        <w:rFonts w:ascii="Times New Roman" w:hAnsi="Times New Roman" w:cs="Times New Roman"/>
                        <w:noProof/>
                        <w:color w:val="auto"/>
                        <w:sz w:val="20"/>
                        <w:szCs w:val="20"/>
                        <w:lang w:val="es-MX" w:eastAsia="es-MX" w:bidi="ar-SA"/>
                      </w:rPr>
                      <w:drawing>
                        <wp:inline distT="0" distB="0" distL="0" distR="0">
                          <wp:extent cx="6858000" cy="342900"/>
                          <wp:effectExtent l="19050" t="0" r="0" b="0"/>
                          <wp:docPr id="1" name="Imagen 1" descr="gradi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gradi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b="7857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F22" w:rsidRDefault="00D520DD">
    <w:pPr>
      <w:pStyle w:val="Encabezado"/>
      <w:rPr>
        <w:lang w:val="es-ES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5702300</wp:posOffset>
              </wp:positionH>
              <wp:positionV relativeFrom="page">
                <wp:posOffset>485775</wp:posOffset>
              </wp:positionV>
              <wp:extent cx="1384300" cy="32321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F22" w:rsidRDefault="00EE0F22">
                          <w:pPr>
                            <w:pStyle w:val="PageNumberRight"/>
                          </w:pPr>
                          <w:r>
                            <w:t xml:space="preserve">Página </w:t>
                          </w:r>
                          <w:r w:rsidR="00B42455">
                            <w:fldChar w:fldCharType="begin"/>
                          </w:r>
                          <w:r w:rsidR="001573F6">
                            <w:instrText xml:space="preserve"> PAGE </w:instrText>
                          </w:r>
                          <w:r w:rsidR="00B42455">
                            <w:fldChar w:fldCharType="separate"/>
                          </w:r>
                          <w:r w:rsidR="00C00B1E">
                            <w:rPr>
                              <w:noProof/>
                            </w:rPr>
                            <w:t>3</w:t>
                          </w:r>
                          <w:r w:rsidR="00B42455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9" type="#_x0000_t202" style="position:absolute;margin-left:449pt;margin-top:38.25pt;width:109pt;height:25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" filled="f" stroked="f">
              <v:textbox style="mso-fit-shape-to-text:t" inset=",7.2pt,,7.2pt">
                <w:txbxContent>
                  <w:p w:rsidR="00EE0F22" w:rsidRDefault="00EE0F22">
                    <w:pPr>
                      <w:pStyle w:val="PageNumberRight"/>
                    </w:pPr>
                    <w:r>
                      <w:t xml:space="preserve">Página </w:t>
                    </w:r>
                    <w:r w:rsidR="00B42455">
                      <w:fldChar w:fldCharType="begin"/>
                    </w:r>
                    <w:r w:rsidR="001573F6">
                      <w:instrText xml:space="preserve"> PAGE </w:instrText>
                    </w:r>
                    <w:r w:rsidR="00B42455">
                      <w:fldChar w:fldCharType="separate"/>
                    </w:r>
                    <w:r w:rsidR="00C00B1E">
                      <w:rPr>
                        <w:noProof/>
                      </w:rPr>
                      <w:t>3</w:t>
                    </w:r>
                    <w:r w:rsidR="00B42455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594360</wp:posOffset>
              </wp:positionH>
              <wp:positionV relativeFrom="page">
                <wp:posOffset>485775</wp:posOffset>
              </wp:positionV>
              <wp:extent cx="1943100" cy="32321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F22" w:rsidRDefault="00EE0F22">
                          <w:pPr>
                            <w:pStyle w:val="PageTitleLeft"/>
                          </w:pPr>
                          <w:r>
                            <w:t>Boletín para los empleados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60" type="#_x0000_t202" style="position:absolute;margin-left:46.8pt;margin-top:38.25pt;width:153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" filled="f" stroked="f">
              <v:textbox style="mso-fit-shape-to-text:t" inset=",7.2pt,,7.2pt">
                <w:txbxContent>
                  <w:p w:rsidR="00EE0F22" w:rsidRDefault="00EE0F22">
                    <w:pPr>
                      <w:pStyle w:val="PageTitleLeft"/>
                    </w:pPr>
                    <w:r>
                      <w:t>Boletín para los empleados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365760</wp:posOffset>
              </wp:positionV>
              <wp:extent cx="7086600" cy="52578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F22" w:rsidRDefault="00B56460">
                          <w:r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  <w:szCs w:val="20"/>
                              <w:lang w:val="es-MX" w:eastAsia="es-MX" w:bidi="ar-SA"/>
                            </w:rPr>
                            <w:drawing>
                              <wp:inline distT="0" distB="0" distL="0" distR="0">
                                <wp:extent cx="6858000" cy="342900"/>
                                <wp:effectExtent l="19050" t="0" r="0" b="0"/>
                                <wp:docPr id="2" name="Imagen 2" descr="gradi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gradi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b="7857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61" type="#_x0000_t202" style="position:absolute;margin-left:0;margin-top:28.8pt;width:558pt;height:41.4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" filled="f" stroked="f">
              <v:textbox style="mso-fit-shape-to-text:t" inset=",7.2pt,,7.2pt">
                <w:txbxContent>
                  <w:p w:rsidR="00EE0F22" w:rsidRDefault="00B56460">
                    <w:r>
                      <w:rPr>
                        <w:rFonts w:ascii="Times New Roman" w:hAnsi="Times New Roman" w:cs="Times New Roman"/>
                        <w:noProof/>
                        <w:color w:val="auto"/>
                        <w:sz w:val="20"/>
                        <w:szCs w:val="20"/>
                        <w:lang w:val="es-MX" w:eastAsia="es-MX" w:bidi="ar-SA"/>
                      </w:rPr>
                      <w:drawing>
                        <wp:inline distT="0" distB="0" distL="0" distR="0">
                          <wp:extent cx="6858000" cy="342900"/>
                          <wp:effectExtent l="19050" t="0" r="0" b="0"/>
                          <wp:docPr id="2" name="Imagen 2" descr="gradi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gradi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b="7857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image001"/>
      </v:shape>
    </w:pict>
  </w:numPicBullet>
  <w:abstractNum w:abstractNumId="0" w15:restartNumberingAfterBreak="0">
    <w:nsid w:val="FFFFFF89"/>
    <w:multiLevelType w:val="singleLevel"/>
    <w:tmpl w:val="5E00B29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85B3FFA"/>
    <w:multiLevelType w:val="hybridMultilevel"/>
    <w:tmpl w:val="44024EAE"/>
    <w:lvl w:ilvl="0" w:tplc="08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16D56"/>
    <w:multiLevelType w:val="hybridMultilevel"/>
    <w:tmpl w:val="E37A57F4"/>
    <w:lvl w:ilvl="0" w:tplc="5AA4D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F182D"/>
    <w:multiLevelType w:val="hybridMultilevel"/>
    <w:tmpl w:val="FC6083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0CBA"/>
    <w:multiLevelType w:val="hybridMultilevel"/>
    <w:tmpl w:val="9A623498"/>
    <w:lvl w:ilvl="0" w:tplc="41969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70A81"/>
    <w:multiLevelType w:val="hybridMultilevel"/>
    <w:tmpl w:val="2F948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C4756"/>
    <w:multiLevelType w:val="hybridMultilevel"/>
    <w:tmpl w:val="81EA62CA"/>
    <w:lvl w:ilvl="0" w:tplc="2828D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F2027"/>
    <w:multiLevelType w:val="hybridMultilevel"/>
    <w:tmpl w:val="8CDE86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C7A9E"/>
    <w:multiLevelType w:val="hybridMultilevel"/>
    <w:tmpl w:val="C84480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E9"/>
    <w:rsid w:val="00002913"/>
    <w:rsid w:val="00020110"/>
    <w:rsid w:val="00055AB7"/>
    <w:rsid w:val="00060038"/>
    <w:rsid w:val="000813B8"/>
    <w:rsid w:val="000A1D3C"/>
    <w:rsid w:val="00102AE8"/>
    <w:rsid w:val="001573F6"/>
    <w:rsid w:val="001B2633"/>
    <w:rsid w:val="00212704"/>
    <w:rsid w:val="002A6C7E"/>
    <w:rsid w:val="002D7558"/>
    <w:rsid w:val="002F53C7"/>
    <w:rsid w:val="003422E9"/>
    <w:rsid w:val="003A6501"/>
    <w:rsid w:val="0043586E"/>
    <w:rsid w:val="004C58E3"/>
    <w:rsid w:val="005D333E"/>
    <w:rsid w:val="00621095"/>
    <w:rsid w:val="007429A8"/>
    <w:rsid w:val="007B04C8"/>
    <w:rsid w:val="008B3457"/>
    <w:rsid w:val="009D61C1"/>
    <w:rsid w:val="009E14D9"/>
    <w:rsid w:val="009F1CF3"/>
    <w:rsid w:val="00A34AE4"/>
    <w:rsid w:val="00AC0FF0"/>
    <w:rsid w:val="00B27D39"/>
    <w:rsid w:val="00B313CD"/>
    <w:rsid w:val="00B42455"/>
    <w:rsid w:val="00B56460"/>
    <w:rsid w:val="00B621E7"/>
    <w:rsid w:val="00C00B1E"/>
    <w:rsid w:val="00C74120"/>
    <w:rsid w:val="00D37024"/>
    <w:rsid w:val="00D520DD"/>
    <w:rsid w:val="00D65228"/>
    <w:rsid w:val="00D70F8B"/>
    <w:rsid w:val="00D87449"/>
    <w:rsid w:val="00DC1AAD"/>
    <w:rsid w:val="00DC5A11"/>
    <w:rsid w:val="00DD1D15"/>
    <w:rsid w:val="00DE0F3F"/>
    <w:rsid w:val="00DE70B6"/>
    <w:rsid w:val="00DE765A"/>
    <w:rsid w:val="00DF64E9"/>
    <w:rsid w:val="00E33A6F"/>
    <w:rsid w:val="00EC5C53"/>
    <w:rsid w:val="00ED77BD"/>
    <w:rsid w:val="00EE0F22"/>
    <w:rsid w:val="00F3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."/>
  <w:listSeparator w:val=","/>
  <w15:docId w15:val="{68FEE8DF-A93E-43D3-BACC-3FA41C2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038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paragraph" w:styleId="Ttulo1">
    <w:name w:val="heading 1"/>
    <w:basedOn w:val="Normal"/>
    <w:next w:val="Normal"/>
    <w:link w:val="Ttulo1Car"/>
    <w:qFormat/>
    <w:rsid w:val="0006003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06003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06003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06003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06003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06003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06003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6003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6003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060038"/>
    <w:pPr>
      <w:numPr>
        <w:numId w:val="3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6003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6003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06003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06003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06003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06003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06003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06003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06003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06003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06003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06003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06003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06003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060038"/>
    <w:rPr>
      <w:color w:val="000000"/>
    </w:rPr>
  </w:style>
  <w:style w:type="paragraph" w:customStyle="1" w:styleId="PageTitleLeft">
    <w:name w:val="Page Title Left"/>
    <w:basedOn w:val="PageTitle"/>
    <w:rsid w:val="00060038"/>
    <w:pPr>
      <w:jc w:val="left"/>
    </w:pPr>
  </w:style>
  <w:style w:type="paragraph" w:customStyle="1" w:styleId="PageNumberRight">
    <w:name w:val="Page Number Right"/>
    <w:basedOn w:val="Normal"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06003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06003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060038"/>
    <w:rPr>
      <w:b/>
      <w:lang w:val="es-ES" w:bidi="es-ES"/>
    </w:rPr>
  </w:style>
  <w:style w:type="paragraph" w:customStyle="1" w:styleId="Space">
    <w:name w:val="Space"/>
    <w:basedOn w:val="Textoindependiente"/>
    <w:rsid w:val="0006003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06003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paragraph" w:styleId="Prrafodelista">
    <w:name w:val="List Paragraph"/>
    <w:basedOn w:val="Normal"/>
    <w:uiPriority w:val="34"/>
    <w:qFormat/>
    <w:rsid w:val="00EE0F22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s-MX" w:eastAsia="en-US" w:bidi="ar-SA"/>
    </w:rPr>
  </w:style>
  <w:style w:type="character" w:customStyle="1" w:styleId="Ttulo1Car">
    <w:name w:val="Título 1 Car"/>
    <w:basedOn w:val="Fuentedeprrafopredeter"/>
    <w:link w:val="Ttulo1"/>
    <w:rsid w:val="00DF64E9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table" w:customStyle="1" w:styleId="Tabladecuadrcula7concolores-nfasis51">
    <w:name w:val="Tabla de cuadrícula 7 con colores - Énfasis 51"/>
    <w:basedOn w:val="Tablanormal"/>
    <w:uiPriority w:val="52"/>
    <w:rsid w:val="00002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055AB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055AB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rsid w:val="00DE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E76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AppData\Roaming\Microsoft\Templates\Employee%20newslett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newsletter</Template>
  <TotalTime>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VERONICA</cp:lastModifiedBy>
  <cp:revision>4</cp:revision>
  <cp:lastPrinted>2005-07-11T17:57:00Z</cp:lastPrinted>
  <dcterms:created xsi:type="dcterms:W3CDTF">2017-08-02T13:44:00Z</dcterms:created>
  <dcterms:modified xsi:type="dcterms:W3CDTF">2019-08-19T15:19:00Z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</Properties>
</file>